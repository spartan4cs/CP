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410"/>
        <w:gridCol w:w="4950"/>
      </w:tblGrid>
      <w:tr w:rsidR="00D92B95" w:rsidTr="64B1DC35" w14:paraId="4ED4A20B" w14:textId="77777777">
        <w:tc>
          <w:tcPr>
            <w:tcW w:w="4410" w:type="dxa"/>
            <w:shd w:val="clear" w:color="auto" w:fill="FFFFFF" w:themeFill="background1"/>
            <w:tcMar/>
            <w:vAlign w:val="bottom"/>
          </w:tcPr>
          <w:p w:rsidR="00C84833" w:rsidP="00720609" w:rsidRDefault="00EA263F" w14:paraId="35317639" w14:textId="77777777">
            <w:pPr>
              <w:pStyle w:val="Title"/>
            </w:pPr>
            <w:r>
              <w:t>Sarthak</w:t>
            </w:r>
          </w:p>
          <w:p w:rsidRPr="004E5D23" w:rsidR="00EA263F" w:rsidP="00720609" w:rsidRDefault="00EA263F" w14:paraId="5A5BC9AC" w14:textId="6EF1F09B">
            <w:pPr>
              <w:pStyle w:val="Title"/>
            </w:pPr>
            <w:r>
              <w:t>Raizada</w:t>
            </w:r>
          </w:p>
        </w:tc>
        <w:tc>
          <w:tcPr>
            <w:tcW w:w="4950" w:type="dxa"/>
            <w:tcMar/>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4469"/>
              <w:gridCol w:w="481"/>
            </w:tblGrid>
            <w:tr w:rsidRPr="009D0878" w:rsidR="00932D92" w:rsidTr="64B1DC35" w14:paraId="32DF821F" w14:textId="77777777">
              <w:tc>
                <w:tcPr>
                  <w:tcW w:w="3899" w:type="dxa"/>
                  <w:tcMar>
                    <w:left w:w="720" w:type="dxa"/>
                    <w:right w:w="29" w:type="dxa"/>
                  </w:tcMar>
                </w:tcPr>
                <w:p w:rsidRPr="009D0878" w:rsidR="00932D92" w:rsidP="00932D92" w:rsidRDefault="00133729" w14:paraId="26F0E9CD" w14:textId="0651036D">
                  <w:pPr>
                    <w:pStyle w:val="ContactInfo"/>
                  </w:pPr>
                  <w:sdt>
                    <w:sdtPr>
                      <w:alias w:val="Enter phone:"/>
                      <w:tag w:val="Enter phone:"/>
                      <w:id w:val="-1849400302"/>
                      <w:placeholder>
                        <w:docPart w:val="BD4CD0EF06304307A127EB76653E95B2"/>
                      </w:placeholder>
                      <w:dataBinding w:prefixMappings="xmlns:ns0='http://schemas.microsoft.com/office/2006/coverPageProps' " w:xpath="/ns0:CoverPageProperties[1]/ns0:CompanyPhone[1]" w:storeItemID="{55AF091B-3C7A-41E3-B477-F2FDAA23CFDA}"/>
                      <w:text w:multiLine="1"/>
                    </w:sdtPr>
                    <w:sdtEndPr/>
                    <w:sdtContent>
                      <w:r w:rsidR="00EA263F">
                        <w:t>9997994499</w:t>
                      </w:r>
                    </w:sdtContent>
                  </w:sdt>
                </w:p>
              </w:tc>
              <w:tc>
                <w:tcPr>
                  <w:tcW w:w="420" w:type="dxa"/>
                  <w:tcMar>
                    <w:left w:w="0" w:type="dxa"/>
                    <w:right w:w="0" w:type="dxa"/>
                  </w:tcMar>
                </w:tcPr>
                <w:p w:rsidRPr="009D0878" w:rsidR="00932D92" w:rsidP="00932D92" w:rsidRDefault="00932D92" w14:paraId="034616A6" w14:textId="77777777">
                  <w:pPr>
                    <w:pStyle w:val="Icons"/>
                  </w:pPr>
                  <w:r w:rsidRPr="009D0878">
                    <w:rPr>
                      <w:noProof/>
                    </w:rPr>
                    <mc:AlternateContent>
                      <mc:Choice Requires="wps">
                        <w:drawing>
                          <wp:inline distT="0" distB="0" distL="0" distR="0" wp14:anchorId="6442C300" wp14:editId="703FB688">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id="Tele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alt="Phone icon" coordsize="2552,2616" o:spid="_x0000_s1026" fillcolor="#007fab [3204]" stroked="f" strokeweight="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w14:anchorId="135565E1">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Pr="009D0878" w:rsidR="00932D92" w:rsidTr="64B1DC35" w14:paraId="586C526D" w14:textId="77777777">
              <w:sdt>
                <w:sdtPr>
                  <w:alias w:val="Enter email:"/>
                  <w:tag w:val="Enter email:"/>
                  <w:id w:val="-675184368"/>
                  <w:placeholder>
                    <w:docPart w:val="9200FCFD024D42FB92ED0C749CF05F35"/>
                  </w:placeholder>
                  <w:dataBinding w:prefixMappings="xmlns:ns0='http://schemas.microsoft.com/office/2006/coverPageProps' " w:xpath="/ns0:CoverPageProperties[1]/ns0:CompanyEmail[1]" w:storeItemID="{55AF091B-3C7A-41E3-B477-F2FDAA23CFDA}"/>
                  <w:text w:multiLine="1"/>
                </w:sdtPr>
                <w:sdtEndPr/>
                <w:sdtContent>
                  <w:tc>
                    <w:tcPr>
                      <w:tcW w:w="3899" w:type="dxa"/>
                      <w:tcMar>
                        <w:left w:w="720" w:type="dxa"/>
                        <w:right w:w="29" w:type="dxa"/>
                      </w:tcMar>
                    </w:tcPr>
                    <w:p w:rsidRPr="009D0878" w:rsidR="00932D92" w:rsidP="00932D92" w:rsidRDefault="00EA263F" w14:paraId="438FB25C" w14:textId="6DFB0771">
                      <w:pPr>
                        <w:pStyle w:val="ContactInfo"/>
                      </w:pPr>
                      <w:r>
                        <w:t>sarthak.raizada@gmail.com</w:t>
                      </w:r>
                    </w:p>
                  </w:tc>
                </w:sdtContent>
              </w:sdt>
              <w:tc>
                <w:tcPr>
                  <w:tcW w:w="420" w:type="dxa"/>
                  <w:tcMar>
                    <w:left w:w="0" w:type="dxa"/>
                    <w:right w:w="0" w:type="dxa"/>
                  </w:tcMar>
                </w:tcPr>
                <w:p w:rsidRPr="009D0878" w:rsidR="00932D92" w:rsidP="00932D92" w:rsidRDefault="007307A3" w14:paraId="7ABA4EC2" w14:textId="77777777">
                  <w:pPr>
                    <w:pStyle w:val="Icons"/>
                  </w:pPr>
                  <w:r>
                    <w:rPr>
                      <w:noProof/>
                    </w:rPr>
                    <mc:AlternateContent>
                      <mc:Choice Requires="wps">
                        <w:drawing>
                          <wp:inline distT="0" distB="0" distL="0" distR="0" wp14:anchorId="574A6FF3" wp14:editId="5DB59085">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id="Freeform 5" style="width:10.8pt;height:7.2pt;visibility:visible;mso-wrap-style:square;mso-left-percent:-10001;mso-top-percent:-10001;mso-position-horizontal:absolute;mso-position-horizontal-relative:char;mso-position-vertical:absolute;mso-position-vertical-relative:line;mso-left-percent:-10001;mso-top-percent:-10001;v-text-anchor:top" alt="Email icon" coordsize="120,80" o:spid="_x0000_s1026" fillcolor="#007fab [3204]" stroked="f" strokeweight="0" path="m108,21r,l60,58,12,21v-1,-1,-1,-2,,-3c13,16,14,16,16,17l60,51,104,17v1,-1,3,-1,4,1c109,19,109,20,108,21r,xm114,r,l6,c3,,,3,,6l,74v,3,3,6,6,6l114,80v3,,6,-3,6,-6l120,6c120,3,117,,1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w14:anchorId="7529614C">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verticies="t" aspectratio="t"/>
                            <w10:anchorlock/>
                          </v:shape>
                        </w:pict>
                      </mc:Fallback>
                    </mc:AlternateContent>
                  </w:r>
                </w:p>
              </w:tc>
            </w:tr>
            <w:tr w:rsidRPr="009D0878" w:rsidR="00932D92" w:rsidTr="64B1DC35" w14:paraId="3A80FE8F" w14:textId="77777777">
              <w:sdt>
                <w:sdtPr>
                  <w:alias w:val="Enter LinkedIn profile:"/>
                  <w:tag w:val="Enter LinkedIn profile:"/>
                  <w:id w:val="1102843699"/>
                  <w:placeholder>
                    <w:docPart w:val="F6B15B72EDAE4F63907497986E9BFBBE"/>
                  </w:placeholder>
                  <w:dataBinding w:prefixMappings="xmlns:ns0='http://purl.org/dc/elements/1.1/' xmlns:ns1='http://schemas.openxmlformats.org/package/2006/metadata/core-properties' " w:xpath="/ns1:coreProperties[1]/ns1:keywords[1]" w:storeItemID="{6C3C8BC8-F283-45AE-878A-BAB7291924A1}"/>
                  <w:text w:multiLine="1"/>
                </w:sdtPr>
                <w:sdtEndPr/>
                <w:sdtContent>
                  <w:tc>
                    <w:tcPr>
                      <w:tcW w:w="3899" w:type="dxa"/>
                      <w:tcMar>
                        <w:left w:w="720" w:type="dxa"/>
                        <w:right w:w="29" w:type="dxa"/>
                      </w:tcMar>
                    </w:tcPr>
                    <w:p w:rsidRPr="009D0878" w:rsidR="00932D92" w:rsidP="00973E7E" w:rsidRDefault="00973E7E" w14:paraId="4EA2F371" w14:textId="74FB097F">
                      <w:pPr>
                        <w:pStyle w:val="ContactInfo"/>
                      </w:pPr>
                      <w:r>
                        <w:t>www.linkedin.com/in/SarthakRaizada16</w:t>
                      </w:r>
                    </w:p>
                  </w:tc>
                </w:sdtContent>
              </w:sdt>
              <w:tc>
                <w:tcPr>
                  <w:tcW w:w="420" w:type="dxa"/>
                  <w:tcMar>
                    <w:left w:w="0" w:type="dxa"/>
                    <w:right w:w="0" w:type="dxa"/>
                  </w:tcMar>
                </w:tcPr>
                <w:p w:rsidRPr="009D0878" w:rsidR="00932D92" w:rsidP="00932D92" w:rsidRDefault="00932D92" w14:paraId="5C6219B4" w14:textId="77777777">
                  <w:pPr>
                    <w:pStyle w:val="Icons"/>
                  </w:pPr>
                  <w:r w:rsidRPr="009D0878">
                    <w:rPr>
                      <w:noProof/>
                    </w:rPr>
                    <mc:AlternateContent>
                      <mc:Choice Requires="wps">
                        <w:drawing>
                          <wp:inline distT="0" distB="0" distL="0" distR="0" wp14:anchorId="197636F4" wp14:editId="6726F30C">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id="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alt="LinkedIn icon" coordsize="2616,2610" o:spid="_x0000_s1026" fillcolor="#007fab [3204]" stroked="f" strokeweight="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w14:anchorId="1B809B5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Pr="009D0878" w:rsidR="00932D92" w:rsidTr="64B1DC35" w14:paraId="3396392E" w14:textId="77777777">
              <w:tc>
                <w:tcPr>
                  <w:tcW w:w="3899" w:type="dxa"/>
                  <w:tcMar>
                    <w:left w:w="720" w:type="dxa"/>
                    <w:right w:w="29" w:type="dxa"/>
                  </w:tcMar>
                </w:tcPr>
                <w:p w:rsidRPr="009D0878" w:rsidR="00932D92" w:rsidP="00932D92" w:rsidRDefault="00932D92" w14:paraId="01B28A92" w14:textId="77777777">
                  <w:pPr>
                    <w:pStyle w:val="ContactInfo"/>
                  </w:pPr>
                </w:p>
              </w:tc>
              <w:tc>
                <w:tcPr>
                  <w:tcW w:w="420" w:type="dxa"/>
                  <w:tcMar>
                    <w:left w:w="0" w:type="dxa"/>
                    <w:right w:w="0" w:type="dxa"/>
                  </w:tcMar>
                </w:tcPr>
                <w:p w:rsidRPr="009D0878" w:rsidR="00932D92" w:rsidP="00932D92" w:rsidRDefault="00932D92" w14:paraId="397AB59E" w14:textId="77777777">
                  <w:pPr>
                    <w:pStyle w:val="Icons"/>
                  </w:pPr>
                </w:p>
              </w:tc>
            </w:tr>
          </w:tbl>
          <w:p w:rsidR="00D92B95" w:rsidP="009D3336" w:rsidRDefault="00D92B95" w14:paraId="251C6ED5" w14:textId="77777777">
            <w:pPr>
              <w:pStyle w:val="Header"/>
            </w:pPr>
          </w:p>
        </w:tc>
      </w:tr>
    </w:tbl>
    <w:p w:rsidRPr="000933B5" w:rsidR="000B1755" w:rsidP="000B1755" w:rsidRDefault="000B1755" w14:paraId="47285992" w14:textId="7A3EE05B">
      <w:r w:rsidR="64B1DC35">
        <w:rPr/>
        <w:t xml:space="preserve">Overall 4+ years of experience as a full stack developer across an Indian MNC, with experience of Application Design and Requirement Analysis, Designing Data Models, Application Development, Customer Interaction regarding the Application, Production Support and Bug Fixing, posing as AGILE Practitioner for the team. </w:t>
      </w:r>
    </w:p>
    <w:p w:rsidR="00C43D65" w:rsidRDefault="00F405D0" w14:paraId="4E595078" w14:textId="19F45E34">
      <w:r>
        <w:t>Looking forward to</w:t>
      </w:r>
      <w:r w:rsidR="0044290E">
        <w:t xml:space="preserve"> </w:t>
      </w:r>
      <w:r w:rsidR="00CE5A9F">
        <w:t xml:space="preserve">enter the world of the Banking Domain and </w:t>
      </w:r>
      <w:r w:rsidR="0044290E">
        <w:t>work with world class and reputed organizations</w:t>
      </w:r>
      <w:r>
        <w:t xml:space="preserve">, with an aim to work in organization which aims to keep up with the latest technologies, where I can chisel my skills </w:t>
      </w:r>
      <w:r w:rsidR="00242F0E">
        <w:t>and nurture them for the both organizational and personal development.</w:t>
      </w:r>
      <w:r>
        <w:t xml:space="preserve"> </w:t>
      </w:r>
    </w:p>
    <w:p w:rsidRPr="004E5D23" w:rsidR="005B1D68" w:rsidP="004937AE" w:rsidRDefault="009C02B7" w14:paraId="0C2C1B49" w14:textId="77777777">
      <w:pPr>
        <w:pStyle w:val="Heading1"/>
        <w:rPr>
          <w:sz w:val="32"/>
        </w:rPr>
      </w:pPr>
      <w:r w:rsidRPr="004E5D23">
        <w:rPr>
          <w:sz w:val="32"/>
        </w:rPr>
        <w:t xml:space="preserve">Work </w:t>
      </w:r>
      <w:sdt>
        <w:sdtPr>
          <w:rPr>
            <w:sz w:val="32"/>
          </w:rPr>
          <w:alias w:val="Experience:"/>
          <w:tag w:val="Experience:"/>
          <w:id w:val="-898354009"/>
          <w:placeholder>
            <w:docPart w:val="51AF1F300471448E87AAA0622383A4F2"/>
          </w:placeholder>
          <w:temporary/>
          <w:showingPlcHdr/>
        </w:sdtPr>
        <w:sdtEndPr/>
        <w:sdtContent>
          <w:r w:rsidRPr="004E5D23" w:rsidR="004937AE">
            <w:rPr>
              <w:sz w:val="32"/>
            </w:rPr>
            <w:t>Experience</w:t>
          </w:r>
        </w:sdtContent>
      </w:sdt>
    </w:p>
    <w:p w:rsidRPr="004E5D23" w:rsidR="000F4BE9" w:rsidP="004937AE" w:rsidRDefault="000F4BE9" w14:paraId="131F76F8" w14:textId="77777777">
      <w:pPr>
        <w:pStyle w:val="Heading1"/>
        <w:rPr>
          <w:sz w:val="32"/>
        </w:rPr>
      </w:pPr>
    </w:p>
    <w:tbl>
      <w:tblPr>
        <w:tblStyle w:val="TableGrid"/>
        <w:tblW w:w="0" w:type="auto"/>
        <w:tblLook w:val="04A0" w:firstRow="1" w:lastRow="0" w:firstColumn="1" w:lastColumn="0" w:noHBand="0" w:noVBand="1"/>
      </w:tblPr>
      <w:tblGrid>
        <w:gridCol w:w="3117"/>
        <w:gridCol w:w="3116"/>
        <w:gridCol w:w="3117"/>
      </w:tblGrid>
      <w:tr w:rsidRPr="000F4BE9" w:rsidR="000F4BE9" w:rsidTr="000F4BE9" w14:paraId="0AF26071" w14:textId="77777777">
        <w:tc>
          <w:tcPr>
            <w:tcW w:w="3117" w:type="dxa"/>
          </w:tcPr>
          <w:p w:rsidRPr="000F4BE9" w:rsidR="000F4BE9" w:rsidP="00E263DA" w:rsidRDefault="000F4BE9" w14:paraId="3923CB74" w14:textId="77777777">
            <w:pPr>
              <w:pStyle w:val="Subtitle"/>
              <w:rPr>
                <w:rStyle w:val="IntenseReference"/>
              </w:rPr>
            </w:pPr>
            <w:r w:rsidRPr="000F4BE9">
              <w:rPr>
                <w:rStyle w:val="IntenseReference"/>
              </w:rPr>
              <w:t>TECHNICAL SKILLS</w:t>
            </w:r>
          </w:p>
        </w:tc>
        <w:tc>
          <w:tcPr>
            <w:tcW w:w="3116" w:type="dxa"/>
          </w:tcPr>
          <w:p w:rsidR="000F4BE9" w:rsidP="00E263DA" w:rsidRDefault="000F4BE9" w14:paraId="2D41064C" w14:textId="77777777">
            <w:pPr>
              <w:pStyle w:val="Subtitle"/>
            </w:pPr>
            <w:r w:rsidRPr="000F4BE9">
              <w:rPr>
                <w:rStyle w:val="IntenseReference"/>
              </w:rPr>
              <w:t>SOFT SKILLS</w:t>
            </w:r>
            <w:r>
              <w:t xml:space="preserve"> </w:t>
            </w:r>
          </w:p>
        </w:tc>
        <w:tc>
          <w:tcPr>
            <w:tcW w:w="3117" w:type="dxa"/>
          </w:tcPr>
          <w:p w:rsidRPr="000F4BE9" w:rsidR="000F4BE9" w:rsidP="00E263DA" w:rsidRDefault="000F4BE9" w14:paraId="329B4D54" w14:textId="77777777">
            <w:pPr>
              <w:pStyle w:val="Subtitle"/>
              <w:rPr>
                <w:rStyle w:val="IntenseReference"/>
              </w:rPr>
            </w:pPr>
            <w:r w:rsidRPr="000F4BE9">
              <w:rPr>
                <w:rStyle w:val="IntenseReference"/>
              </w:rPr>
              <w:t>METHODOLOGIES</w:t>
            </w:r>
          </w:p>
        </w:tc>
      </w:tr>
      <w:tr w:rsidR="000F4BE9" w:rsidTr="000F4BE9" w14:paraId="79F59218" w14:textId="77777777">
        <w:tc>
          <w:tcPr>
            <w:tcW w:w="3117" w:type="dxa"/>
          </w:tcPr>
          <w:p w:rsidRPr="00040D3A" w:rsidR="000F4BE9" w:rsidP="000F4BE9" w:rsidRDefault="000F4BE9" w14:paraId="0F6A8920" w14:textId="77777777">
            <w:r w:rsidRPr="00040D3A">
              <w:t>CORE JAVA</w:t>
            </w:r>
          </w:p>
          <w:p w:rsidRPr="00040D3A" w:rsidR="000F4BE9" w:rsidP="000F4BE9" w:rsidRDefault="000F4BE9" w14:paraId="051B3B57" w14:textId="025E2901">
            <w:r w:rsidRPr="00040D3A">
              <w:t>JDBC Template</w:t>
            </w:r>
          </w:p>
          <w:p w:rsidRPr="00040D3A" w:rsidR="000F4BE9" w:rsidP="000F4BE9" w:rsidRDefault="000F4BE9" w14:paraId="00C01A41" w14:textId="77777777">
            <w:r w:rsidRPr="00040D3A">
              <w:t>Spring MVC Framework</w:t>
            </w:r>
          </w:p>
          <w:p w:rsidRPr="00040D3A" w:rsidR="000F4BE9" w:rsidP="000F4BE9" w:rsidRDefault="000F4BE9" w14:paraId="64BBD214" w14:textId="77777777">
            <w:r w:rsidRPr="00040D3A">
              <w:t>ANGULAR JS</w:t>
            </w:r>
          </w:p>
          <w:p w:rsidRPr="00040D3A" w:rsidR="000F4BE9" w:rsidP="000F4BE9" w:rsidRDefault="000F4BE9" w14:paraId="3CBAFB37" w14:textId="4BDF5D48">
            <w:r w:rsidRPr="00040D3A">
              <w:t>HTML, JavaScript</w:t>
            </w:r>
          </w:p>
          <w:p w:rsidR="000F4BE9" w:rsidP="000F4BE9" w:rsidRDefault="000F4BE9" w14:paraId="6C44513B" w14:textId="530A7E74">
            <w:r w:rsidRPr="00040D3A">
              <w:t>SQL, Postgres</w:t>
            </w:r>
          </w:p>
          <w:p w:rsidRPr="00040D3A" w:rsidR="005C3F40" w:rsidP="000F4BE9" w:rsidRDefault="009779D9" w14:paraId="627E1B44" w14:textId="67AAEB04">
            <w:r>
              <w:t>SVN</w:t>
            </w:r>
          </w:p>
          <w:p w:rsidRPr="00040D3A" w:rsidR="000F4BE9" w:rsidP="000F4BE9" w:rsidRDefault="000F4BE9" w14:paraId="13ED45FD" w14:textId="77777777">
            <w:r w:rsidRPr="00040D3A">
              <w:t>Troubleshooting</w:t>
            </w:r>
          </w:p>
          <w:p w:rsidR="000F4BE9" w:rsidP="000F4BE9" w:rsidRDefault="000F4BE9" w14:paraId="10A2B0A3" w14:textId="77777777">
            <w:pPr>
              <w:pStyle w:val="Subtitle"/>
            </w:pPr>
            <w:r w:rsidRPr="00040D3A">
              <w:rPr>
                <w:color w:val="595959" w:themeColor="text1" w:themeTint="A6"/>
              </w:rPr>
              <w:t>Defect Identification</w:t>
            </w:r>
          </w:p>
        </w:tc>
        <w:tc>
          <w:tcPr>
            <w:tcW w:w="3116" w:type="dxa"/>
          </w:tcPr>
          <w:p w:rsidRPr="00040D3A" w:rsidR="00245A49" w:rsidP="00245A49" w:rsidRDefault="00245A49" w14:paraId="52E94351" w14:textId="77777777">
            <w:r>
              <w:t xml:space="preserve">Effective communicator </w:t>
            </w:r>
          </w:p>
          <w:p w:rsidRPr="00040D3A" w:rsidR="000F4BE9" w:rsidP="000F4BE9" w:rsidRDefault="000F4BE9" w14:paraId="4C5F19C2" w14:textId="77777777">
            <w:bookmarkStart w:name="_GoBack" w:id="0"/>
            <w:bookmarkEnd w:id="0"/>
            <w:r w:rsidRPr="00040D3A">
              <w:t>Team Player</w:t>
            </w:r>
          </w:p>
          <w:p w:rsidRPr="00040D3A" w:rsidR="000F4BE9" w:rsidP="000F4BE9" w:rsidRDefault="00312E56" w14:paraId="776BF852" w14:textId="471DFF60">
            <w:r>
              <w:t>Quick Learner</w:t>
            </w:r>
          </w:p>
          <w:p w:rsidRPr="00040D3A" w:rsidR="000F4BE9" w:rsidP="000F4BE9" w:rsidRDefault="000F4BE9" w14:paraId="0422619F" w14:textId="77777777">
            <w:r w:rsidRPr="00040D3A">
              <w:t>Dedication</w:t>
            </w:r>
          </w:p>
          <w:p w:rsidRPr="00040D3A" w:rsidR="000F4BE9" w:rsidP="000F4BE9" w:rsidRDefault="00312E56" w14:paraId="3607BFBE" w14:textId="3B6F0508">
            <w:r>
              <w:t>Patient Mentor</w:t>
            </w:r>
          </w:p>
          <w:p w:rsidR="000F4BE9" w:rsidP="00245A49" w:rsidRDefault="000F4BE9" w14:paraId="4A07ECA0" w14:textId="77777777"/>
        </w:tc>
        <w:tc>
          <w:tcPr>
            <w:tcW w:w="3117" w:type="dxa"/>
          </w:tcPr>
          <w:p w:rsidR="000F4BE9" w:rsidP="000F4BE9" w:rsidRDefault="000F4BE9" w14:paraId="2D0D955C" w14:textId="79D423B3">
            <w:r w:rsidRPr="00040D3A">
              <w:t>AGILE</w:t>
            </w:r>
          </w:p>
          <w:p w:rsidRPr="00040D3A" w:rsidR="00997359" w:rsidP="000F4BE9" w:rsidRDefault="00997359" w14:paraId="5A6A8C07" w14:textId="25517A26">
            <w:r>
              <w:t>Waterfall</w:t>
            </w:r>
          </w:p>
          <w:p w:rsidR="000F4BE9" w:rsidP="00B76E90" w:rsidRDefault="000F4BE9" w14:paraId="78DAB8EF" w14:textId="77777777"/>
        </w:tc>
      </w:tr>
    </w:tbl>
    <w:p w:rsidR="00E263DA" w:rsidP="00E263DA" w:rsidRDefault="00E263DA" w14:paraId="5CF2AADD" w14:textId="77777777">
      <w:pPr>
        <w:pStyle w:val="Subtitle"/>
      </w:pPr>
    </w:p>
    <w:p w:rsidRPr="00D413F9" w:rsidR="0023705D" w:rsidP="00D413F9" w:rsidRDefault="00B76E90" w14:paraId="6491BBC5" w14:textId="4B4D91F0">
      <w:pPr>
        <w:pStyle w:val="Heading3"/>
      </w:pPr>
      <w:r>
        <w:t>November</w:t>
      </w:r>
      <w:r w:rsidR="009C02B7">
        <w:t xml:space="preserve"> 201</w:t>
      </w:r>
      <w:r>
        <w:t>6</w:t>
      </w:r>
      <w:r w:rsidRPr="00D413F9" w:rsidR="00D413F9">
        <w:t xml:space="preserve"> –</w:t>
      </w:r>
      <w:r w:rsidR="00D413F9">
        <w:t xml:space="preserve"> </w:t>
      </w:r>
      <w:r w:rsidR="009C02B7">
        <w:t>Present</w:t>
      </w:r>
    </w:p>
    <w:p w:rsidRPr="004E5D23" w:rsidR="0023705D" w:rsidP="00513EFC" w:rsidRDefault="00B76E90" w14:paraId="45DD6C74" w14:textId="23EF8405">
      <w:pPr>
        <w:pStyle w:val="Heading2"/>
        <w:rPr>
          <w:sz w:val="28"/>
          <w:szCs w:val="28"/>
        </w:rPr>
      </w:pPr>
      <w:r>
        <w:rPr>
          <w:rStyle w:val="IntenseReference"/>
          <w:sz w:val="28"/>
          <w:szCs w:val="28"/>
        </w:rPr>
        <w:t>System Engineer</w:t>
      </w:r>
      <w:r w:rsidRPr="004E5D23" w:rsidR="0095272C">
        <w:rPr>
          <w:sz w:val="28"/>
          <w:szCs w:val="28"/>
        </w:rPr>
        <w:t>/</w:t>
      </w:r>
      <w:r w:rsidRPr="004E5D23" w:rsidR="005A4A49">
        <w:rPr>
          <w:sz w:val="28"/>
          <w:szCs w:val="28"/>
        </w:rPr>
        <w:t xml:space="preserve"> </w:t>
      </w:r>
      <w:r w:rsidRPr="00970C0E" w:rsidR="009C02B7">
        <w:rPr>
          <w:rStyle w:val="SubtleReference"/>
          <w:b w:val="0"/>
          <w:bCs/>
          <w:sz w:val="28"/>
          <w:szCs w:val="28"/>
        </w:rPr>
        <w:t>Tata Consultancy Services</w:t>
      </w:r>
    </w:p>
    <w:p w:rsidR="00D413F9" w:rsidP="009C02B7" w:rsidRDefault="009C02B7" w14:paraId="5A966998" w14:textId="77777777">
      <w:pPr>
        <w:pStyle w:val="Heading3"/>
      </w:pPr>
      <w:r>
        <w:t>Project Description</w:t>
      </w:r>
    </w:p>
    <w:p w:rsidR="009C02B7" w:rsidP="009C02B7" w:rsidRDefault="009C02B7" w14:paraId="575DC2AF" w14:textId="308B5110">
      <w:pPr>
        <w:pStyle w:val="ListParagraph"/>
        <w:numPr>
          <w:ilvl w:val="0"/>
          <w:numId w:val="16"/>
        </w:numPr>
        <w:spacing w:after="0"/>
        <w:rPr>
          <w:sz w:val="24"/>
          <w:szCs w:val="24"/>
        </w:rPr>
      </w:pPr>
      <w:r w:rsidRPr="64B1DC35" w:rsidR="64B1DC35">
        <w:rPr>
          <w:sz w:val="24"/>
          <w:szCs w:val="24"/>
        </w:rPr>
        <w:t xml:space="preserve">Part of Sentinel, An </w:t>
      </w:r>
      <w:proofErr w:type="spellStart"/>
      <w:r w:rsidRPr="64B1DC35" w:rsidR="64B1DC35">
        <w:rPr>
          <w:sz w:val="24"/>
          <w:szCs w:val="24"/>
        </w:rPr>
        <w:t>Ultimatix</w:t>
      </w:r>
      <w:proofErr w:type="spellEnd"/>
      <w:r w:rsidRPr="64B1DC35" w:rsidR="64B1DC35">
        <w:rPr>
          <w:sz w:val="24"/>
          <w:szCs w:val="24"/>
        </w:rPr>
        <w:t xml:space="preserve"> application conceived to maintain Server repository, which helps in tracking the various vulnerabilities and compliances of different </w:t>
      </w:r>
      <w:proofErr w:type="spellStart"/>
      <w:r w:rsidRPr="64B1DC35" w:rsidR="64B1DC35">
        <w:rPr>
          <w:sz w:val="24"/>
          <w:szCs w:val="24"/>
        </w:rPr>
        <w:t>Ultimatix</w:t>
      </w:r>
      <w:proofErr w:type="spellEnd"/>
      <w:r w:rsidRPr="64B1DC35" w:rsidR="64B1DC35">
        <w:rPr>
          <w:sz w:val="24"/>
          <w:szCs w:val="24"/>
        </w:rPr>
        <w:t xml:space="preserve"> Applications. The product deals with maintaining a huge repository of all organization’s assets, their compliance status and lot many other relevant details. The users across the globe use it to pull out reports and numbers for their analysis and further projections.</w:t>
      </w:r>
    </w:p>
    <w:p w:rsidRPr="009C02B7" w:rsidR="009C02B7" w:rsidP="009C02B7" w:rsidRDefault="009C02B7" w14:paraId="4302A4F1" w14:textId="77777777">
      <w:pPr>
        <w:spacing w:after="0"/>
        <w:rPr>
          <w:sz w:val="24"/>
          <w:szCs w:val="24"/>
        </w:rPr>
      </w:pPr>
    </w:p>
    <w:p w:rsidR="009C02B7" w:rsidP="009C02B7" w:rsidRDefault="009C02B7" w14:paraId="577E8492" w14:textId="77777777">
      <w:pPr>
        <w:pStyle w:val="Heading3"/>
      </w:pPr>
      <w:r>
        <w:t>Responsibilities</w:t>
      </w:r>
    </w:p>
    <w:p w:rsidRPr="0027676E" w:rsidR="009C02B7" w:rsidP="009C02B7" w:rsidRDefault="009C02B7" w14:paraId="2BB0B8C5" w14:textId="77777777">
      <w:pPr>
        <w:pStyle w:val="ListParagraph"/>
        <w:numPr>
          <w:ilvl w:val="0"/>
          <w:numId w:val="16"/>
        </w:numPr>
        <w:spacing w:after="0"/>
        <w:rPr>
          <w:sz w:val="24"/>
          <w:szCs w:val="24"/>
        </w:rPr>
      </w:pPr>
      <w:r w:rsidRPr="64B1DC35" w:rsidR="64B1DC35">
        <w:rPr>
          <w:sz w:val="24"/>
          <w:szCs w:val="24"/>
        </w:rPr>
        <w:t>Involved in analyzing and developing custom workflows wherein user request flows through a series of configurable approvers</w:t>
      </w:r>
      <w:r w:rsidRPr="64B1DC35" w:rsidR="64B1DC35">
        <w:rPr>
          <w:sz w:val="24"/>
          <w:szCs w:val="24"/>
        </w:rPr>
        <w:t>.</w:t>
      </w:r>
    </w:p>
    <w:p w:rsidR="64B1DC35" w:rsidP="64B1DC35" w:rsidRDefault="64B1DC35" w14:paraId="0DB39169" w14:textId="192144F7">
      <w:pPr>
        <w:pStyle w:val="ListParagraph"/>
        <w:numPr>
          <w:ilvl w:val="0"/>
          <w:numId w:val="16"/>
        </w:numPr>
        <w:spacing w:after="0"/>
        <w:rPr>
          <w:sz w:val="24"/>
          <w:szCs w:val="24"/>
        </w:rPr>
      </w:pPr>
      <w:r w:rsidRPr="64B1DC35" w:rsidR="64B1DC35">
        <w:rPr>
          <w:sz w:val="24"/>
          <w:szCs w:val="24"/>
        </w:rPr>
        <w:t>Being a supportive bridge between business and product team to empower the continuous projected growth.</w:t>
      </w:r>
    </w:p>
    <w:p w:rsidR="64B1DC35" w:rsidP="64B1DC35" w:rsidRDefault="64B1DC35" w14:paraId="3EFA2CD1" w14:textId="2B57C256">
      <w:pPr>
        <w:pStyle w:val="ListParagraph"/>
        <w:numPr>
          <w:ilvl w:val="0"/>
          <w:numId w:val="16"/>
        </w:numPr>
        <w:spacing w:after="0"/>
        <w:rPr>
          <w:sz w:val="24"/>
          <w:szCs w:val="24"/>
        </w:rPr>
      </w:pPr>
      <w:r w:rsidRPr="64B1DC35" w:rsidR="64B1DC35">
        <w:rPr>
          <w:sz w:val="24"/>
          <w:szCs w:val="24"/>
        </w:rPr>
        <w:t xml:space="preserve">Interacting with multiple stake owners (Application Heads, Function Heads </w:t>
      </w:r>
      <w:proofErr w:type="spellStart"/>
      <w:r w:rsidRPr="64B1DC35" w:rsidR="64B1DC35">
        <w:rPr>
          <w:sz w:val="24"/>
          <w:szCs w:val="24"/>
        </w:rPr>
        <w:t>etc</w:t>
      </w:r>
      <w:proofErr w:type="spellEnd"/>
      <w:r w:rsidRPr="64B1DC35" w:rsidR="64B1DC35">
        <w:rPr>
          <w:sz w:val="24"/>
          <w:szCs w:val="24"/>
        </w:rPr>
        <w:t>) and performing Requirement Analysis to provide custom features but at the same time caters to a wider set of users.</w:t>
      </w:r>
    </w:p>
    <w:p w:rsidR="009C02B7" w:rsidP="009C02B7" w:rsidRDefault="009C02B7" w14:paraId="4FD7921A" w14:textId="77777777">
      <w:pPr>
        <w:pStyle w:val="ListParagraph"/>
        <w:numPr>
          <w:ilvl w:val="0"/>
          <w:numId w:val="16"/>
        </w:numPr>
        <w:spacing w:after="0"/>
        <w:rPr>
          <w:sz w:val="24"/>
          <w:szCs w:val="24"/>
        </w:rPr>
      </w:pPr>
      <w:r>
        <w:rPr>
          <w:sz w:val="24"/>
          <w:szCs w:val="24"/>
        </w:rPr>
        <w:t xml:space="preserve">Grooming and mentoring of juniors who join the project. </w:t>
      </w:r>
    </w:p>
    <w:p w:rsidR="009C02B7" w:rsidP="009C02B7" w:rsidRDefault="009C02B7" w14:paraId="1C0CC8C3" w14:textId="5687EBA4">
      <w:pPr>
        <w:pStyle w:val="ListParagraph"/>
        <w:numPr>
          <w:ilvl w:val="0"/>
          <w:numId w:val="16"/>
        </w:numPr>
        <w:spacing w:after="0"/>
        <w:rPr>
          <w:sz w:val="24"/>
          <w:szCs w:val="24"/>
        </w:rPr>
      </w:pPr>
      <w:r>
        <w:rPr>
          <w:sz w:val="24"/>
          <w:szCs w:val="24"/>
        </w:rPr>
        <w:t>Creation of Java schedulers, downloadable excel templates and reports.</w:t>
      </w:r>
    </w:p>
    <w:p w:rsidR="005511C1" w:rsidP="009C02B7" w:rsidRDefault="005511C1" w14:paraId="453B4557" w14:textId="463DA2F3">
      <w:pPr>
        <w:pStyle w:val="ListParagraph"/>
        <w:numPr>
          <w:ilvl w:val="0"/>
          <w:numId w:val="16"/>
        </w:numPr>
        <w:spacing w:after="0"/>
        <w:rPr>
          <w:sz w:val="24"/>
          <w:szCs w:val="24"/>
        </w:rPr>
      </w:pPr>
      <w:r>
        <w:rPr>
          <w:sz w:val="24"/>
          <w:szCs w:val="24"/>
        </w:rPr>
        <w:lastRenderedPageBreak/>
        <w:t>Oversee Deployment of various releases of the application.</w:t>
      </w:r>
    </w:p>
    <w:p w:rsidR="009C02B7" w:rsidP="009C02B7" w:rsidRDefault="009C02B7" w14:paraId="317EA819" w14:textId="77777777">
      <w:pPr>
        <w:pStyle w:val="ListParagraph"/>
        <w:spacing w:after="0"/>
        <w:rPr>
          <w:sz w:val="24"/>
          <w:szCs w:val="24"/>
        </w:rPr>
      </w:pPr>
    </w:p>
    <w:p w:rsidR="009C02B7" w:rsidP="009C02B7" w:rsidRDefault="009C02B7" w14:paraId="630396F4" w14:textId="77777777">
      <w:pPr>
        <w:pStyle w:val="Heading3"/>
      </w:pPr>
      <w:r>
        <w:t>Accolades</w:t>
      </w:r>
    </w:p>
    <w:p w:rsidR="00970C0E" w:rsidP="00B76E90" w:rsidRDefault="005511C1" w14:paraId="01A29C31" w14:textId="53741713">
      <w:pPr>
        <w:pStyle w:val="ListParagraph"/>
        <w:numPr>
          <w:ilvl w:val="0"/>
          <w:numId w:val="16"/>
        </w:numPr>
        <w:spacing w:after="0"/>
        <w:rPr>
          <w:sz w:val="24"/>
          <w:szCs w:val="24"/>
        </w:rPr>
      </w:pPr>
      <w:r w:rsidRPr="64B1DC35" w:rsidR="64B1DC35">
        <w:rPr>
          <w:sz w:val="24"/>
          <w:szCs w:val="24"/>
        </w:rPr>
        <w:t>Nominated and participated in ‘</w:t>
      </w:r>
      <w:r w:rsidRPr="64B1DC35" w:rsidR="64B1DC35">
        <w:rPr>
          <w:sz w:val="24"/>
          <w:szCs w:val="24"/>
        </w:rPr>
        <w:t>CHANGE AGENT</w:t>
      </w:r>
      <w:r w:rsidRPr="64B1DC35" w:rsidR="64B1DC35">
        <w:rPr>
          <w:sz w:val="24"/>
          <w:szCs w:val="24"/>
        </w:rPr>
        <w:t>’</w:t>
      </w:r>
      <w:r w:rsidRPr="64B1DC35" w:rsidR="64B1DC35">
        <w:rPr>
          <w:sz w:val="24"/>
          <w:szCs w:val="24"/>
        </w:rPr>
        <w:t>, a</w:t>
      </w:r>
      <w:r w:rsidRPr="64B1DC35" w:rsidR="64B1DC35">
        <w:rPr>
          <w:sz w:val="24"/>
          <w:szCs w:val="24"/>
        </w:rPr>
        <w:t>n Agile Training.</w:t>
      </w:r>
    </w:p>
    <w:p w:rsidR="64B1DC35" w:rsidP="64B1DC35" w:rsidRDefault="64B1DC35" w14:paraId="42BF7D6F" w14:textId="6D302276">
      <w:pPr>
        <w:pStyle w:val="ListParagraph"/>
        <w:numPr>
          <w:ilvl w:val="0"/>
          <w:numId w:val="16"/>
        </w:numPr>
        <w:spacing w:after="0"/>
        <w:rPr>
          <w:sz w:val="24"/>
          <w:szCs w:val="24"/>
        </w:rPr>
      </w:pPr>
      <w:r w:rsidRPr="64B1DC35" w:rsidR="64B1DC35">
        <w:rPr>
          <w:sz w:val="24"/>
          <w:szCs w:val="24"/>
        </w:rPr>
        <w:t>Various appreciations for playing Active Volunteer in CSR activities organized with inclination largely towards educational sector.</w:t>
      </w:r>
    </w:p>
    <w:p w:rsidR="00B76E90" w:rsidP="00B76E90" w:rsidRDefault="00B76E90" w14:paraId="51ED3CB1" w14:textId="5D917688">
      <w:pPr>
        <w:spacing w:after="0"/>
        <w:rPr>
          <w:sz w:val="24"/>
          <w:szCs w:val="24"/>
        </w:rPr>
      </w:pPr>
    </w:p>
    <w:p w:rsidRPr="00B76E90" w:rsidR="00B76E90" w:rsidP="00B76E90" w:rsidRDefault="00B76E90" w14:paraId="307D2157" w14:textId="77777777">
      <w:pPr>
        <w:spacing w:after="0"/>
        <w:rPr>
          <w:sz w:val="24"/>
          <w:szCs w:val="24"/>
        </w:rPr>
      </w:pPr>
    </w:p>
    <w:p w:rsidR="004A1185" w:rsidP="00CC3930" w:rsidRDefault="00133729" w14:paraId="74B2787C" w14:textId="21AB1A28">
      <w:pPr>
        <w:pStyle w:val="Heading1"/>
        <w:spacing w:before="0"/>
      </w:pPr>
      <w:sdt>
        <w:sdtPr>
          <w:alias w:val="Education:"/>
          <w:tag w:val="Education:"/>
          <w:id w:val="543866955"/>
          <w:placeholder>
            <w:docPart w:val="FD9E06B5CCA046E19E53A470D42C29A9"/>
          </w:placeholder>
          <w:temporary/>
          <w:showingPlcHdr/>
        </w:sdtPr>
        <w:sdtEndPr/>
        <w:sdtContent>
          <w:r w:rsidRPr="004E5D23" w:rsidR="0070237E">
            <w:rPr>
              <w:sz w:val="32"/>
            </w:rPr>
            <w:t>Education</w:t>
          </w:r>
        </w:sdtContent>
      </w:sdt>
    </w:p>
    <w:p w:rsidR="0070237E" w:rsidP="00B378E8" w:rsidRDefault="004A1185" w14:paraId="7DC51532" w14:textId="256E520B">
      <w:pPr>
        <w:pStyle w:val="Heading3"/>
      </w:pPr>
      <w:r>
        <w:t>June</w:t>
      </w:r>
      <w:r w:rsidR="0070237E">
        <w:t xml:space="preserve"> </w:t>
      </w:r>
      <w:r>
        <w:t>201</w:t>
      </w:r>
      <w:r w:rsidR="000B66E9">
        <w:t>6</w:t>
      </w:r>
    </w:p>
    <w:p w:rsidRPr="00970C0E" w:rsidR="004A1185" w:rsidP="00B378E8" w:rsidRDefault="00CC3930" w14:paraId="0CCB0B97" w14:textId="2ADEAE90">
      <w:pPr>
        <w:pStyle w:val="Heading2"/>
        <w:rPr>
          <w:rStyle w:val="Emphasis"/>
          <w:b w:val="0"/>
          <w:bCs/>
          <w:smallCaps/>
          <w:sz w:val="28"/>
          <w:szCs w:val="28"/>
        </w:rPr>
      </w:pPr>
      <w:r>
        <w:rPr>
          <w:b w:val="0"/>
          <w:bCs/>
          <w:smallCaps/>
          <w:sz w:val="28"/>
          <w:szCs w:val="28"/>
        </w:rPr>
        <w:t>B.Tech</w:t>
      </w:r>
      <w:r w:rsidRPr="004E5D23" w:rsidR="004A1185">
        <w:rPr>
          <w:b w:val="0"/>
          <w:bCs/>
          <w:smallCaps/>
          <w:sz w:val="28"/>
          <w:szCs w:val="28"/>
        </w:rPr>
        <w:t xml:space="preserve"> Computer </w:t>
      </w:r>
      <w:r>
        <w:rPr>
          <w:b w:val="0"/>
          <w:bCs/>
          <w:smallCaps/>
          <w:sz w:val="28"/>
          <w:szCs w:val="28"/>
        </w:rPr>
        <w:t xml:space="preserve">Science </w:t>
      </w:r>
      <w:r w:rsidRPr="004E5D23" w:rsidR="004A1185">
        <w:rPr>
          <w:b w:val="0"/>
          <w:bCs/>
          <w:smallCaps/>
          <w:sz w:val="28"/>
          <w:szCs w:val="28"/>
        </w:rPr>
        <w:t>Engineering</w:t>
      </w:r>
      <w:r w:rsidRPr="004E5D23" w:rsidR="00E03F71">
        <w:rPr>
          <w:sz w:val="28"/>
          <w:szCs w:val="28"/>
        </w:rPr>
        <w:t xml:space="preserve"> </w:t>
      </w:r>
      <w:r w:rsidRPr="004E5D23" w:rsidR="0095272C">
        <w:rPr>
          <w:sz w:val="28"/>
          <w:szCs w:val="28"/>
        </w:rPr>
        <w:t>/</w:t>
      </w:r>
      <w:r w:rsidRPr="004E5D23" w:rsidR="0070237E">
        <w:rPr>
          <w:sz w:val="28"/>
          <w:szCs w:val="28"/>
        </w:rPr>
        <w:t xml:space="preserve"> </w:t>
      </w:r>
      <w:r w:rsidR="000B66E9">
        <w:rPr>
          <w:rStyle w:val="Emphasis"/>
          <w:b w:val="0"/>
          <w:bCs/>
          <w:smallCaps/>
          <w:sz w:val="28"/>
          <w:szCs w:val="28"/>
        </w:rPr>
        <w:t xml:space="preserve">Hindustan College of </w:t>
      </w:r>
      <w:proofErr w:type="spellStart"/>
      <w:r w:rsidR="000B66E9">
        <w:rPr>
          <w:rStyle w:val="Emphasis"/>
          <w:b w:val="0"/>
          <w:bCs/>
          <w:smallCaps/>
          <w:sz w:val="28"/>
          <w:szCs w:val="28"/>
        </w:rPr>
        <w:t>Sci</w:t>
      </w:r>
      <w:proofErr w:type="spellEnd"/>
      <w:r w:rsidR="000B66E9">
        <w:rPr>
          <w:rStyle w:val="Emphasis"/>
          <w:b w:val="0"/>
          <w:bCs/>
          <w:smallCaps/>
          <w:sz w:val="28"/>
          <w:szCs w:val="28"/>
        </w:rPr>
        <w:t xml:space="preserve"> &amp; Tech</w:t>
      </w:r>
    </w:p>
    <w:p w:rsidRPr="00970C0E" w:rsidR="0070237E" w:rsidP="00B378E8" w:rsidRDefault="000B66E9" w14:paraId="64884D09" w14:textId="215F0F37">
      <w:pPr>
        <w:pStyle w:val="Heading2"/>
        <w:rPr>
          <w:rStyle w:val="Emphasis"/>
          <w:b w:val="0"/>
          <w:bCs/>
          <w:smallCaps/>
          <w:sz w:val="28"/>
          <w:szCs w:val="28"/>
        </w:rPr>
      </w:pPr>
      <w:r>
        <w:rPr>
          <w:rStyle w:val="Emphasis"/>
          <w:b w:val="0"/>
          <w:bCs/>
          <w:smallCaps/>
          <w:sz w:val="28"/>
          <w:szCs w:val="28"/>
        </w:rPr>
        <w:t>Uttar Pradesh</w:t>
      </w:r>
      <w:r w:rsidRPr="00970C0E" w:rsidR="004A1185">
        <w:rPr>
          <w:rStyle w:val="Emphasis"/>
          <w:b w:val="0"/>
          <w:bCs/>
          <w:smallCaps/>
          <w:sz w:val="28"/>
          <w:szCs w:val="28"/>
        </w:rPr>
        <w:t xml:space="preserve"> Technological University |7</w:t>
      </w:r>
      <w:r>
        <w:rPr>
          <w:rStyle w:val="Emphasis"/>
          <w:b w:val="0"/>
          <w:bCs/>
          <w:smallCaps/>
          <w:sz w:val="28"/>
          <w:szCs w:val="28"/>
        </w:rPr>
        <w:t>0.41</w:t>
      </w:r>
    </w:p>
    <w:p w:rsidR="004A1185" w:rsidP="00B378E8" w:rsidRDefault="004A1185" w14:paraId="5C00406A" w14:textId="77777777">
      <w:pPr>
        <w:pStyle w:val="Heading3"/>
      </w:pPr>
    </w:p>
    <w:p w:rsidR="004A1185" w:rsidP="00B378E8" w:rsidRDefault="004A1185" w14:paraId="10B3FCCD" w14:textId="14EA482D">
      <w:pPr>
        <w:pStyle w:val="Heading3"/>
      </w:pPr>
      <w:r>
        <w:t>201</w:t>
      </w:r>
      <w:r w:rsidR="000B66E9">
        <w:t>2</w:t>
      </w:r>
    </w:p>
    <w:p w:rsidRPr="004E5D23" w:rsidR="004A1185" w:rsidP="00B378E8" w:rsidRDefault="004A1185" w14:paraId="63F5F33A" w14:textId="4EE3F203">
      <w:pPr>
        <w:pStyle w:val="Heading2"/>
        <w:rPr>
          <w:rStyle w:val="Emphasis"/>
          <w:sz w:val="28"/>
          <w:szCs w:val="28"/>
        </w:rPr>
      </w:pPr>
      <w:r w:rsidRPr="004E5D23">
        <w:rPr>
          <w:b w:val="0"/>
          <w:bCs/>
          <w:sz w:val="28"/>
          <w:szCs w:val="28"/>
        </w:rPr>
        <w:t>HSE</w:t>
      </w:r>
      <w:r w:rsidRPr="004E5D23">
        <w:rPr>
          <w:sz w:val="28"/>
          <w:szCs w:val="28"/>
        </w:rPr>
        <w:t xml:space="preserve">/ </w:t>
      </w:r>
      <w:r w:rsidR="000B66E9">
        <w:rPr>
          <w:rStyle w:val="Emphasis"/>
          <w:b w:val="0"/>
          <w:bCs/>
          <w:sz w:val="28"/>
          <w:szCs w:val="28"/>
        </w:rPr>
        <w:t>New St. Stephens Public School</w:t>
      </w:r>
      <w:r w:rsidRPr="00970C0E">
        <w:rPr>
          <w:rStyle w:val="Emphasis"/>
          <w:b w:val="0"/>
          <w:bCs/>
          <w:sz w:val="28"/>
          <w:szCs w:val="28"/>
        </w:rPr>
        <w:t xml:space="preserve">, </w:t>
      </w:r>
      <w:r w:rsidR="000B66E9">
        <w:rPr>
          <w:rStyle w:val="Emphasis"/>
          <w:b w:val="0"/>
          <w:bCs/>
          <w:sz w:val="28"/>
          <w:szCs w:val="28"/>
        </w:rPr>
        <w:t>Agra</w:t>
      </w:r>
      <w:r w:rsidRPr="00970C0E">
        <w:rPr>
          <w:rStyle w:val="Emphasis"/>
          <w:b w:val="0"/>
          <w:bCs/>
          <w:sz w:val="28"/>
          <w:szCs w:val="28"/>
        </w:rPr>
        <w:t xml:space="preserve"> |</w:t>
      </w:r>
      <w:r w:rsidR="000B66E9">
        <w:rPr>
          <w:rStyle w:val="Emphasis"/>
          <w:b w:val="0"/>
          <w:bCs/>
          <w:sz w:val="28"/>
          <w:szCs w:val="28"/>
        </w:rPr>
        <w:t>67</w:t>
      </w:r>
      <w:r w:rsidRPr="00970C0E">
        <w:rPr>
          <w:rStyle w:val="Emphasis"/>
          <w:b w:val="0"/>
          <w:bCs/>
          <w:sz w:val="28"/>
          <w:szCs w:val="28"/>
        </w:rPr>
        <w:t>%</w:t>
      </w:r>
    </w:p>
    <w:p w:rsidR="004A1185" w:rsidP="00B378E8" w:rsidRDefault="004A1185" w14:paraId="6D80DF18" w14:textId="77777777">
      <w:pPr>
        <w:pStyle w:val="Heading2"/>
      </w:pPr>
    </w:p>
    <w:p w:rsidR="004A1185" w:rsidP="00B378E8" w:rsidRDefault="004A1185" w14:paraId="03FB928F" w14:textId="5F011D2F">
      <w:pPr>
        <w:pStyle w:val="Heading3"/>
      </w:pPr>
      <w:r>
        <w:t>20</w:t>
      </w:r>
      <w:r w:rsidR="000B66E9">
        <w:t>10</w:t>
      </w:r>
    </w:p>
    <w:p w:rsidRPr="00970C0E" w:rsidR="004A1185" w:rsidP="00B378E8" w:rsidRDefault="004A1185" w14:paraId="65322EB8" w14:textId="3D346360">
      <w:pPr>
        <w:pStyle w:val="Heading2"/>
        <w:rPr>
          <w:b w:val="0"/>
          <w:bCs/>
          <w:iCs/>
          <w:color w:val="595959" w:themeColor="text1" w:themeTint="A6"/>
          <w:sz w:val="28"/>
          <w:szCs w:val="22"/>
        </w:rPr>
      </w:pPr>
      <w:r w:rsidRPr="004E5D23">
        <w:rPr>
          <w:b w:val="0"/>
          <w:bCs/>
          <w:sz w:val="28"/>
          <w:szCs w:val="22"/>
        </w:rPr>
        <w:t>SSE</w:t>
      </w:r>
      <w:r w:rsidRPr="004E5D23">
        <w:rPr>
          <w:sz w:val="28"/>
          <w:szCs w:val="22"/>
        </w:rPr>
        <w:t xml:space="preserve">/ </w:t>
      </w:r>
      <w:r w:rsidR="000B66E9">
        <w:rPr>
          <w:rStyle w:val="Emphasis"/>
          <w:b w:val="0"/>
          <w:bCs/>
          <w:sz w:val="28"/>
          <w:szCs w:val="22"/>
        </w:rPr>
        <w:t>St. Peter’s College</w:t>
      </w:r>
      <w:r w:rsidRPr="00970C0E">
        <w:rPr>
          <w:rStyle w:val="Emphasis"/>
          <w:b w:val="0"/>
          <w:bCs/>
          <w:sz w:val="28"/>
          <w:szCs w:val="22"/>
        </w:rPr>
        <w:t xml:space="preserve">, </w:t>
      </w:r>
      <w:r w:rsidR="000B66E9">
        <w:rPr>
          <w:rStyle w:val="Emphasis"/>
          <w:b w:val="0"/>
          <w:bCs/>
          <w:sz w:val="28"/>
          <w:szCs w:val="22"/>
        </w:rPr>
        <w:t>Agra</w:t>
      </w:r>
      <w:r w:rsidRPr="00970C0E">
        <w:rPr>
          <w:rStyle w:val="Emphasis"/>
          <w:b w:val="0"/>
          <w:bCs/>
          <w:sz w:val="28"/>
          <w:szCs w:val="22"/>
        </w:rPr>
        <w:t>|8</w:t>
      </w:r>
      <w:r w:rsidR="000B66E9">
        <w:rPr>
          <w:rStyle w:val="Emphasis"/>
          <w:b w:val="0"/>
          <w:bCs/>
          <w:sz w:val="28"/>
          <w:szCs w:val="22"/>
        </w:rPr>
        <w:t>6</w:t>
      </w:r>
      <w:r w:rsidRPr="00970C0E">
        <w:rPr>
          <w:rStyle w:val="Emphasis"/>
          <w:b w:val="0"/>
          <w:bCs/>
          <w:sz w:val="28"/>
          <w:szCs w:val="22"/>
        </w:rPr>
        <w:t>%</w:t>
      </w:r>
    </w:p>
    <w:p w:rsidR="00EA1F60" w:rsidP="00434074" w:rsidRDefault="00EA1F60" w14:paraId="6E5A00A0" w14:textId="2C589164">
      <w:pPr>
        <w:pStyle w:val="Heading1"/>
        <w:rPr>
          <w:sz w:val="32"/>
        </w:rPr>
      </w:pPr>
    </w:p>
    <w:tbl>
      <w:tblPr>
        <w:tblStyle w:val="TableGrid"/>
        <w:tblW w:w="0" w:type="auto"/>
        <w:tblLook w:val="04A0" w:firstRow="1" w:lastRow="0" w:firstColumn="1" w:lastColumn="0" w:noHBand="0" w:noVBand="1"/>
      </w:tblPr>
      <w:tblGrid>
        <w:gridCol w:w="4680"/>
        <w:gridCol w:w="4680"/>
      </w:tblGrid>
      <w:tr w:rsidR="00EA1F60" w:rsidTr="00EA1F60" w14:paraId="5AE36312" w14:textId="77777777">
        <w:tc>
          <w:tcPr>
            <w:tcW w:w="4680" w:type="dxa"/>
          </w:tcPr>
          <w:p w:rsidR="00EA1F60" w:rsidP="00434074" w:rsidRDefault="00EA1F60" w14:paraId="45371C31" w14:textId="45E77F3B">
            <w:pPr>
              <w:pStyle w:val="Heading1"/>
              <w:pBdr>
                <w:top w:val="none" w:color="auto" w:sz="0" w:space="0"/>
              </w:pBdr>
              <w:outlineLvl w:val="0"/>
              <w:rPr>
                <w:sz w:val="32"/>
              </w:rPr>
            </w:pPr>
            <w:r>
              <w:rPr>
                <w:sz w:val="32"/>
              </w:rPr>
              <w:t>Personal Details</w:t>
            </w:r>
          </w:p>
        </w:tc>
        <w:tc>
          <w:tcPr>
            <w:tcW w:w="4680" w:type="dxa"/>
          </w:tcPr>
          <w:p w:rsidR="00EA1F60" w:rsidP="00434074" w:rsidRDefault="00EA1F60" w14:paraId="6E415193" w14:textId="2E39304F">
            <w:pPr>
              <w:pStyle w:val="Heading1"/>
              <w:pBdr>
                <w:top w:val="none" w:color="auto" w:sz="0" w:space="0"/>
              </w:pBdr>
              <w:outlineLvl w:val="0"/>
              <w:rPr>
                <w:sz w:val="32"/>
              </w:rPr>
            </w:pPr>
            <w:r>
              <w:rPr>
                <w:sz w:val="32"/>
              </w:rPr>
              <w:t>Hobbies</w:t>
            </w:r>
          </w:p>
        </w:tc>
      </w:tr>
      <w:tr w:rsidR="00EA1F60" w:rsidTr="00EA1F60" w14:paraId="19FDB513" w14:textId="77777777">
        <w:tc>
          <w:tcPr>
            <w:tcW w:w="4680" w:type="dxa"/>
          </w:tcPr>
          <w:p w:rsidRPr="004A1185" w:rsidR="00EA1F60" w:rsidP="00EA1F60" w:rsidRDefault="00EA1F60" w14:paraId="531D84AC" w14:textId="54FD3DBA">
            <w:pPr>
              <w:pStyle w:val="ListParagraph"/>
              <w:numPr>
                <w:ilvl w:val="0"/>
                <w:numId w:val="19"/>
              </w:numPr>
              <w:rPr>
                <w:b/>
              </w:rPr>
            </w:pPr>
            <w:r w:rsidRPr="004A1185">
              <w:rPr>
                <w:b/>
              </w:rPr>
              <w:t>DOB: 2</w:t>
            </w:r>
            <w:r w:rsidR="00191AA5">
              <w:rPr>
                <w:b/>
              </w:rPr>
              <w:t>3</w:t>
            </w:r>
            <w:r w:rsidRPr="004A1185">
              <w:rPr>
                <w:b/>
              </w:rPr>
              <w:t xml:space="preserve">th </w:t>
            </w:r>
            <w:r w:rsidR="00191AA5">
              <w:rPr>
                <w:b/>
              </w:rPr>
              <w:t>JUN</w:t>
            </w:r>
            <w:r w:rsidRPr="004A1185">
              <w:rPr>
                <w:b/>
              </w:rPr>
              <w:t>, 199</w:t>
            </w:r>
            <w:r w:rsidR="00191AA5">
              <w:rPr>
                <w:b/>
              </w:rPr>
              <w:t>4</w:t>
            </w:r>
          </w:p>
          <w:p w:rsidRPr="00040D3A" w:rsidR="00EA1F60" w:rsidP="00EA1F60" w:rsidRDefault="00EA1F60" w14:paraId="2E77A555" w14:textId="77777777">
            <w:pPr>
              <w:pStyle w:val="ListParagraph"/>
              <w:numPr>
                <w:ilvl w:val="0"/>
                <w:numId w:val="19"/>
              </w:numPr>
            </w:pPr>
            <w:r w:rsidRPr="004A1185">
              <w:rPr>
                <w:b/>
              </w:rPr>
              <w:t>Marital Status</w:t>
            </w:r>
            <w:r w:rsidRPr="00040D3A">
              <w:t>: Unmarried</w:t>
            </w:r>
          </w:p>
          <w:p w:rsidRPr="00040D3A" w:rsidR="00EA1F60" w:rsidP="00EA1F60" w:rsidRDefault="00EA1F60" w14:paraId="3F0E8878" w14:textId="77777777">
            <w:pPr>
              <w:pStyle w:val="ListParagraph"/>
              <w:numPr>
                <w:ilvl w:val="0"/>
                <w:numId w:val="19"/>
              </w:numPr>
            </w:pPr>
            <w:r w:rsidRPr="004A1185">
              <w:rPr>
                <w:b/>
              </w:rPr>
              <w:t>Sex</w:t>
            </w:r>
            <w:r w:rsidRPr="00040D3A">
              <w:t>: Male</w:t>
            </w:r>
          </w:p>
          <w:p w:rsidRPr="00040D3A" w:rsidR="00EA1F60" w:rsidP="005511C1" w:rsidRDefault="00EA1F60" w14:paraId="3B781740" w14:textId="77233361">
            <w:pPr>
              <w:pStyle w:val="ListParagraph"/>
              <w:numPr>
                <w:ilvl w:val="0"/>
                <w:numId w:val="19"/>
              </w:numPr>
            </w:pPr>
            <w:r w:rsidRPr="004A1185">
              <w:rPr>
                <w:b/>
              </w:rPr>
              <w:t>Languages</w:t>
            </w:r>
            <w:r w:rsidRPr="00040D3A">
              <w:t>: English, Hindi</w:t>
            </w:r>
          </w:p>
          <w:p w:rsidR="00EA1F60" w:rsidP="00434074" w:rsidRDefault="00EA1F60" w14:paraId="0CDE8BB9" w14:textId="77777777">
            <w:pPr>
              <w:pStyle w:val="ListParagraph"/>
              <w:numPr>
                <w:ilvl w:val="0"/>
                <w:numId w:val="19"/>
              </w:numPr>
            </w:pPr>
            <w:r w:rsidRPr="004A1185">
              <w:rPr>
                <w:b/>
              </w:rPr>
              <w:t>Permanent Address</w:t>
            </w:r>
            <w:r w:rsidRPr="00040D3A">
              <w:t xml:space="preserve">: </w:t>
            </w:r>
            <w:r w:rsidR="00191AA5">
              <w:t>20, Pragati Puram</w:t>
            </w:r>
          </w:p>
          <w:p w:rsidRPr="00191AA5" w:rsidR="00191AA5" w:rsidP="00191AA5" w:rsidRDefault="00191AA5" w14:paraId="605C8E51" w14:textId="1E71CC8B">
            <w:pPr>
              <w:pStyle w:val="ListParagraph"/>
              <w:rPr>
                <w:bCs/>
              </w:rPr>
            </w:pPr>
            <w:r w:rsidRPr="00191AA5">
              <w:rPr>
                <w:bCs/>
              </w:rPr>
              <w:t>Dayalbagh, Agra, UP</w:t>
            </w:r>
          </w:p>
        </w:tc>
        <w:tc>
          <w:tcPr>
            <w:tcW w:w="4680" w:type="dxa"/>
          </w:tcPr>
          <w:p w:rsidRPr="004A1185" w:rsidR="00EA1F60" w:rsidP="00EA1F60" w:rsidRDefault="00EA1F60" w14:paraId="62FF20E9" w14:textId="154FB532">
            <w:pPr>
              <w:pStyle w:val="ListParagraph"/>
              <w:numPr>
                <w:ilvl w:val="0"/>
                <w:numId w:val="19"/>
              </w:numPr>
              <w:rPr>
                <w:b/>
              </w:rPr>
            </w:pPr>
            <w:r>
              <w:rPr>
                <w:b/>
              </w:rPr>
              <w:t>Surfing News</w:t>
            </w:r>
          </w:p>
          <w:p w:rsidRPr="00040D3A" w:rsidR="00EA1F60" w:rsidP="00EA1F60" w:rsidRDefault="00EB7AA9" w14:paraId="709E7F28" w14:textId="4D02722E">
            <w:pPr>
              <w:pStyle w:val="ListParagraph"/>
              <w:numPr>
                <w:ilvl w:val="0"/>
                <w:numId w:val="19"/>
              </w:numPr>
            </w:pPr>
            <w:r>
              <w:rPr>
                <w:b/>
              </w:rPr>
              <w:t>Traveling to less known places</w:t>
            </w:r>
          </w:p>
          <w:p w:rsidRPr="00040D3A" w:rsidR="00EA1F60" w:rsidP="00EA1F60" w:rsidRDefault="00EA1F60" w14:paraId="70D03F75" w14:textId="3CF973EE">
            <w:pPr>
              <w:pStyle w:val="ListParagraph"/>
              <w:numPr>
                <w:ilvl w:val="0"/>
                <w:numId w:val="19"/>
              </w:numPr>
            </w:pPr>
            <w:r>
              <w:rPr>
                <w:b/>
              </w:rPr>
              <w:t xml:space="preserve">Reading Articles, Novels </w:t>
            </w:r>
          </w:p>
          <w:p w:rsidRPr="00EB7AA9" w:rsidR="00EA1F60" w:rsidP="00434074" w:rsidRDefault="00EB7AA9" w14:paraId="59CC9F07" w14:textId="4247D515">
            <w:pPr>
              <w:pStyle w:val="ListParagraph"/>
              <w:numPr>
                <w:ilvl w:val="0"/>
                <w:numId w:val="19"/>
              </w:numPr>
              <w:rPr>
                <w:b/>
              </w:rPr>
            </w:pPr>
            <w:r>
              <w:rPr>
                <w:b/>
              </w:rPr>
              <w:t>Endurance Cyclist</w:t>
            </w:r>
          </w:p>
        </w:tc>
      </w:tr>
    </w:tbl>
    <w:p w:rsidRPr="005B7AEC" w:rsidR="004A1185" w:rsidP="005511C1" w:rsidRDefault="004A1185" w14:paraId="54AB452C" w14:textId="77777777">
      <w:pPr>
        <w:pStyle w:val="Heading1"/>
      </w:pPr>
    </w:p>
    <w:sectPr w:rsidRPr="005B7AEC" w:rsidR="004A1185" w:rsidSect="00D92B95">
      <w:headerReference w:type="even" r:id="rId10"/>
      <w:headerReference w:type="default" r:id="rId11"/>
      <w:footerReference w:type="even" r:id="rId12"/>
      <w:footerReference w:type="default" r:id="rId13"/>
      <w:headerReference w:type="first" r:id="rId14"/>
      <w:footerReference w:type="first" r:id="rId15"/>
      <w:pgSz w:w="12240" w:h="15840" w:orient="portrait"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729" w:rsidP="00725803" w:rsidRDefault="00133729" w14:paraId="3CCD3EC9" w14:textId="77777777">
      <w:pPr>
        <w:spacing w:after="0"/>
      </w:pPr>
      <w:r>
        <w:separator/>
      </w:r>
    </w:p>
  </w:endnote>
  <w:endnote w:type="continuationSeparator" w:id="0">
    <w:p w:rsidR="00133729" w:rsidP="00725803" w:rsidRDefault="00133729" w14:paraId="5DBCAFAA"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09" w:rsidRDefault="00720609" w14:paraId="64A7455C"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750255"/>
      <w:docPartObj>
        <w:docPartGallery w:val="Page Numbers (Bottom of Page)"/>
        <w:docPartUnique/>
      </w:docPartObj>
    </w:sdtPr>
    <w:sdtEndPr>
      <w:rPr>
        <w:noProof/>
      </w:rPr>
    </w:sdtEndPr>
    <w:sdtContent>
      <w:p w:rsidR="005A4A49" w:rsidRDefault="005A4A49" w14:paraId="463110D8" w14:textId="77777777">
        <w:pPr>
          <w:pStyle w:val="Footer"/>
        </w:pPr>
        <w:r>
          <w:fldChar w:fldCharType="begin"/>
        </w:r>
        <w:r>
          <w:instrText xml:space="preserve"> PAGE   \* MERGEFORMAT </w:instrText>
        </w:r>
        <w:r>
          <w:fldChar w:fldCharType="separate"/>
        </w:r>
        <w:r w:rsidR="00245A49">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09" w:rsidRDefault="00720609" w14:paraId="6A965CEF"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729" w:rsidP="00725803" w:rsidRDefault="00133729" w14:paraId="69BF01B8" w14:textId="77777777">
      <w:pPr>
        <w:spacing w:after="0"/>
      </w:pPr>
      <w:r>
        <w:separator/>
      </w:r>
    </w:p>
  </w:footnote>
  <w:footnote w:type="continuationSeparator" w:id="0">
    <w:p w:rsidR="00133729" w:rsidP="00725803" w:rsidRDefault="00133729" w14:paraId="440E7F2D" w14:textId="777777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09" w:rsidRDefault="00720609" w14:paraId="259B1E1B"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09" w:rsidRDefault="00720609" w14:paraId="5CA55A1A" w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09" w:rsidRDefault="00720609" w14:paraId="6CF9496F"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nsid w:val="FFFFFF89"/>
    <w:multiLevelType w:val="singleLevel"/>
    <w:tmpl w:val="D12E55FA"/>
    <w:lvl w:ilvl="0">
      <w:start w:val="1"/>
      <w:numFmt w:val="bullet"/>
      <w:lvlText w:val=""/>
      <w:lvlJc w:val="left"/>
      <w:pPr>
        <w:tabs>
          <w:tab w:val="num" w:pos="360"/>
        </w:tabs>
        <w:ind w:left="360" w:hanging="360"/>
      </w:pPr>
      <w:rPr>
        <w:rFonts w:hint="default" w:ascii="Symbol" w:hAnsi="Symbol"/>
      </w:rPr>
    </w:lvl>
  </w:abstractNum>
  <w:abstractNum w:abstractNumId="9">
    <w:nsid w:val="18AE6FDD"/>
    <w:multiLevelType w:val="hybridMultilevel"/>
    <w:tmpl w:val="073A90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32BC1E2E"/>
    <w:multiLevelType w:val="hybridMultilevel"/>
    <w:tmpl w:val="136687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1">
    <w:nsid w:val="38543FF6"/>
    <w:multiLevelType w:val="multilevel"/>
    <w:tmpl w:val="B096D760"/>
    <w:lvl w:ilvl="0">
      <w:start w:val="1"/>
      <w:numFmt w:val="bullet"/>
      <w:pStyle w:val="ListBullet"/>
      <w:lvlText w:val=""/>
      <w:lvlJc w:val="left"/>
      <w:pPr>
        <w:ind w:left="360" w:hanging="360"/>
      </w:pPr>
      <w:rPr>
        <w:rFonts w:hint="default" w:ascii="Symbol" w:hAnsi="Symbol"/>
        <w:color w:val="007FAB" w:themeColor="accent1"/>
        <w:sz w:val="24"/>
      </w:rPr>
    </w:lvl>
    <w:lvl w:ilvl="1">
      <w:start w:val="1"/>
      <w:numFmt w:val="bullet"/>
      <w:lvlText w:val="o"/>
      <w:lvlJc w:val="left"/>
      <w:pPr>
        <w:ind w:left="720" w:hanging="360"/>
      </w:pPr>
      <w:rPr>
        <w:rFonts w:hint="default" w:ascii="Courier New" w:hAnsi="Courier New"/>
        <w:color w:val="007FAB" w:themeColor="accent1"/>
      </w:rPr>
    </w:lvl>
    <w:lvl w:ilvl="2">
      <w:start w:val="1"/>
      <w:numFmt w:val="bullet"/>
      <w:lvlText w:val=""/>
      <w:lvlJc w:val="left"/>
      <w:pPr>
        <w:ind w:left="1080" w:hanging="360"/>
      </w:pPr>
      <w:rPr>
        <w:rFonts w:hint="default" w:ascii="Wingdings" w:hAnsi="Wingdings"/>
        <w:color w:val="007FAB"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2">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E46B8E"/>
    <w:multiLevelType w:val="hybridMultilevel"/>
    <w:tmpl w:val="046AD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717D0D0A"/>
    <w:multiLevelType w:val="hybridMultilevel"/>
    <w:tmpl w:val="BBCE700A"/>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5">
    <w:nsid w:val="72F459D2"/>
    <w:multiLevelType w:val="hybridMultilevel"/>
    <w:tmpl w:val="1E5401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763F3381"/>
    <w:multiLevelType w:val="hybridMultilevel"/>
    <w:tmpl w:val="98EACC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1"/>
  </w:num>
  <w:num w:numId="2">
    <w:abstractNumId w:val="7"/>
  </w:num>
  <w:num w:numId="3">
    <w:abstractNumId w:val="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5"/>
  </w:num>
  <w:num w:numId="15">
    <w:abstractNumId w:val="9"/>
  </w:num>
  <w:num w:numId="16">
    <w:abstractNumId w:val="16"/>
  </w:num>
  <w:num w:numId="17">
    <w:abstractNumId w:val="10"/>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54"/>
    <w:rsid w:val="00000652"/>
    <w:rsid w:val="00025E77"/>
    <w:rsid w:val="00027312"/>
    <w:rsid w:val="00037A6B"/>
    <w:rsid w:val="00040256"/>
    <w:rsid w:val="000645F2"/>
    <w:rsid w:val="00082F03"/>
    <w:rsid w:val="000835A0"/>
    <w:rsid w:val="000934A2"/>
    <w:rsid w:val="000B1755"/>
    <w:rsid w:val="000B66E9"/>
    <w:rsid w:val="000C75C2"/>
    <w:rsid w:val="000F4BE9"/>
    <w:rsid w:val="00107B3E"/>
    <w:rsid w:val="0012733A"/>
    <w:rsid w:val="00133729"/>
    <w:rsid w:val="00153966"/>
    <w:rsid w:val="00191AA5"/>
    <w:rsid w:val="001B0955"/>
    <w:rsid w:val="00227784"/>
    <w:rsid w:val="0023705D"/>
    <w:rsid w:val="00242F0E"/>
    <w:rsid w:val="00245A49"/>
    <w:rsid w:val="00250A31"/>
    <w:rsid w:val="00251C13"/>
    <w:rsid w:val="002616D1"/>
    <w:rsid w:val="00271DC1"/>
    <w:rsid w:val="002770CB"/>
    <w:rsid w:val="002922D0"/>
    <w:rsid w:val="002D3E35"/>
    <w:rsid w:val="0030595C"/>
    <w:rsid w:val="00312E56"/>
    <w:rsid w:val="003333C6"/>
    <w:rsid w:val="00340B03"/>
    <w:rsid w:val="0036617E"/>
    <w:rsid w:val="00380AE7"/>
    <w:rsid w:val="003A6943"/>
    <w:rsid w:val="00410BA2"/>
    <w:rsid w:val="0042251E"/>
    <w:rsid w:val="00434074"/>
    <w:rsid w:val="0044290E"/>
    <w:rsid w:val="00463C3B"/>
    <w:rsid w:val="00466DF1"/>
    <w:rsid w:val="004807F1"/>
    <w:rsid w:val="004937AE"/>
    <w:rsid w:val="004A1185"/>
    <w:rsid w:val="004E2970"/>
    <w:rsid w:val="004E5D23"/>
    <w:rsid w:val="005026DD"/>
    <w:rsid w:val="00513EFC"/>
    <w:rsid w:val="0052113B"/>
    <w:rsid w:val="00543588"/>
    <w:rsid w:val="005511C1"/>
    <w:rsid w:val="00564951"/>
    <w:rsid w:val="00573BF9"/>
    <w:rsid w:val="005853BD"/>
    <w:rsid w:val="00597CCA"/>
    <w:rsid w:val="005A4A49"/>
    <w:rsid w:val="005B1D68"/>
    <w:rsid w:val="005B7AEC"/>
    <w:rsid w:val="005C3F40"/>
    <w:rsid w:val="00611B37"/>
    <w:rsid w:val="006252B4"/>
    <w:rsid w:val="00646BA2"/>
    <w:rsid w:val="006601F7"/>
    <w:rsid w:val="0067153B"/>
    <w:rsid w:val="00675EA0"/>
    <w:rsid w:val="006A73F2"/>
    <w:rsid w:val="006C08A0"/>
    <w:rsid w:val="006C47D8"/>
    <w:rsid w:val="006D2D08"/>
    <w:rsid w:val="006F26A2"/>
    <w:rsid w:val="0070237E"/>
    <w:rsid w:val="00720609"/>
    <w:rsid w:val="00725803"/>
    <w:rsid w:val="00725CB5"/>
    <w:rsid w:val="007307A3"/>
    <w:rsid w:val="00741D8B"/>
    <w:rsid w:val="00752315"/>
    <w:rsid w:val="00780F7E"/>
    <w:rsid w:val="00833D65"/>
    <w:rsid w:val="00857E6B"/>
    <w:rsid w:val="00860852"/>
    <w:rsid w:val="008968C4"/>
    <w:rsid w:val="008D1A3B"/>
    <w:rsid w:val="008D5076"/>
    <w:rsid w:val="008D5966"/>
    <w:rsid w:val="008D7C1C"/>
    <w:rsid w:val="0092291B"/>
    <w:rsid w:val="00932D92"/>
    <w:rsid w:val="0095272C"/>
    <w:rsid w:val="00970C0E"/>
    <w:rsid w:val="00972024"/>
    <w:rsid w:val="00973E7E"/>
    <w:rsid w:val="009779D9"/>
    <w:rsid w:val="00997359"/>
    <w:rsid w:val="009B2554"/>
    <w:rsid w:val="009C02B7"/>
    <w:rsid w:val="009E7CFA"/>
    <w:rsid w:val="009F04D2"/>
    <w:rsid w:val="009F2BA7"/>
    <w:rsid w:val="009F6DA0"/>
    <w:rsid w:val="00A01182"/>
    <w:rsid w:val="00A13399"/>
    <w:rsid w:val="00A5523C"/>
    <w:rsid w:val="00A70C1D"/>
    <w:rsid w:val="00A748B6"/>
    <w:rsid w:val="00AD13CB"/>
    <w:rsid w:val="00AD3FD8"/>
    <w:rsid w:val="00AE301F"/>
    <w:rsid w:val="00B370A8"/>
    <w:rsid w:val="00B378E8"/>
    <w:rsid w:val="00B54E6A"/>
    <w:rsid w:val="00B76E90"/>
    <w:rsid w:val="00B87210"/>
    <w:rsid w:val="00BC7376"/>
    <w:rsid w:val="00BD669A"/>
    <w:rsid w:val="00C13F2B"/>
    <w:rsid w:val="00C43D65"/>
    <w:rsid w:val="00C77230"/>
    <w:rsid w:val="00C84833"/>
    <w:rsid w:val="00C9044F"/>
    <w:rsid w:val="00CC3930"/>
    <w:rsid w:val="00CE49C8"/>
    <w:rsid w:val="00CE5A9F"/>
    <w:rsid w:val="00D01BF8"/>
    <w:rsid w:val="00D2420D"/>
    <w:rsid w:val="00D30382"/>
    <w:rsid w:val="00D413F9"/>
    <w:rsid w:val="00D44E50"/>
    <w:rsid w:val="00D56416"/>
    <w:rsid w:val="00D90060"/>
    <w:rsid w:val="00D910AD"/>
    <w:rsid w:val="00D92B95"/>
    <w:rsid w:val="00DD366E"/>
    <w:rsid w:val="00DD60B8"/>
    <w:rsid w:val="00E03F71"/>
    <w:rsid w:val="00E154B5"/>
    <w:rsid w:val="00E232F0"/>
    <w:rsid w:val="00E263DA"/>
    <w:rsid w:val="00E510B5"/>
    <w:rsid w:val="00E52791"/>
    <w:rsid w:val="00E83195"/>
    <w:rsid w:val="00EA1F60"/>
    <w:rsid w:val="00EA263F"/>
    <w:rsid w:val="00EB7AA9"/>
    <w:rsid w:val="00F00A4F"/>
    <w:rsid w:val="00F33CD8"/>
    <w:rsid w:val="00F36C28"/>
    <w:rsid w:val="00F405D0"/>
    <w:rsid w:val="00F61423"/>
    <w:rsid w:val="00FA16B8"/>
    <w:rsid w:val="00FB6DDE"/>
    <w:rsid w:val="00FD1DE2"/>
    <w:rsid w:val="64B1D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9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semiHidden="0" w:unhideWhenUsed="0" w:qFormat="1"/>
    <w:lsdException w:name="Title" w:uiPriority="10" w:qFormat="1"/>
    <w:lsdException w:name="Default Paragraph Font" w:uiPriority="1"/>
    <w:lsdException w:name="Subtitle" w:uiPriority="2" w:qFormat="1"/>
    <w:lsdException w:name="Strong" w:uiPriority="22" w:qFormat="1"/>
    <w:lsdException w:name="Emphasis" w:uiPriority="20" w:semiHidden="0" w:unhideWhenUsed="0" w:qFormat="1"/>
    <w:lsdException w:name="Table Grid" w:uiPriority="3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4E2970"/>
  </w:style>
  <w:style w:type="paragraph" w:styleId="Heading1">
    <w:name w:val="heading 1"/>
    <w:basedOn w:val="Normal"/>
    <w:link w:val="Heading1Char"/>
    <w:uiPriority w:val="9"/>
    <w:qFormat/>
    <w:rsid w:val="0052113B"/>
    <w:pPr>
      <w:pBdr>
        <w:top w:val="single" w:color="A6A6A6" w:themeColor="background1" w:themeShade="A6" w:sz="4" w:space="3"/>
      </w:pBdr>
      <w:spacing w:before="480" w:after="120"/>
      <w:contextualSpacing/>
      <w:outlineLvl w:val="0"/>
    </w:pPr>
    <w:rPr>
      <w:rFonts w:asciiTheme="majorHAnsi" w:hAnsiTheme="majorHAnsi" w:eastAsiaTheme="majorEastAsia"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hAnsiTheme="majorHAnsi" w:eastAsiaTheme="majorEastAsia"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hAnsiTheme="majorHAnsi" w:eastAsiaTheme="majorEastAsia"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hAnsiTheme="majorHAnsi" w:eastAsiaTheme="majorEastAsia"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hAnsiTheme="majorHAnsi" w:eastAsiaTheme="majorEastAsia"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hAnsiTheme="majorHAnsi" w:eastAsiaTheme="majorEastAsia"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0AE7"/>
    <w:pPr>
      <w:spacing w:after="0"/>
    </w:pPr>
  </w:style>
  <w:style w:type="character" w:styleId="HeaderChar" w:customStyle="1">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styleId="FooterChar" w:customStyle="1">
    <w:name w:val="Footer Char"/>
    <w:basedOn w:val="DefaultParagraphFont"/>
    <w:link w:val="Footer"/>
    <w:uiPriority w:val="99"/>
    <w:rsid w:val="00380AE7"/>
  </w:style>
  <w:style w:type="character" w:styleId="Heading1Char" w:customStyle="1">
    <w:name w:val="Heading 1 Char"/>
    <w:basedOn w:val="DefaultParagraphFont"/>
    <w:link w:val="Heading1"/>
    <w:uiPriority w:val="9"/>
    <w:rsid w:val="0052113B"/>
    <w:rPr>
      <w:rFonts w:asciiTheme="majorHAnsi" w:hAnsiTheme="majorHAnsi" w:eastAsiaTheme="majorEastAsia"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styleId="Heading2Char" w:customStyle="1">
    <w:name w:val="Heading 2 Char"/>
    <w:basedOn w:val="DefaultParagraphFont"/>
    <w:link w:val="Heading2"/>
    <w:uiPriority w:val="9"/>
    <w:rsid w:val="0052113B"/>
    <w:rPr>
      <w:rFonts w:asciiTheme="majorHAnsi" w:hAnsiTheme="majorHAnsi" w:eastAsiaTheme="majorEastAsia" w:cstheme="majorBidi"/>
      <w:b/>
      <w:color w:val="007FAB" w:themeColor="accent1"/>
      <w:sz w:val="32"/>
      <w:szCs w:val="26"/>
    </w:rPr>
  </w:style>
  <w:style w:type="character" w:styleId="Heading3Char" w:customStyle="1">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itleChar" w:customStyle="1">
    <w:name w:val="Title Char"/>
    <w:basedOn w:val="DefaultParagraphFont"/>
    <w:link w:val="Title"/>
    <w:uiPriority w:val="1"/>
    <w:rsid w:val="0052113B"/>
    <w:rPr>
      <w:rFonts w:asciiTheme="majorHAnsi" w:hAnsiTheme="majorHAnsi" w:eastAsiaTheme="majorEastAsia" w:cstheme="majorBidi"/>
      <w:b/>
      <w:color w:val="262626" w:themeColor="text1" w:themeTint="D9"/>
      <w:kern w:val="28"/>
      <w:sz w:val="70"/>
      <w:szCs w:val="56"/>
    </w:rPr>
  </w:style>
  <w:style w:type="paragraph" w:styleId="ContactInfo" w:customStyle="1">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9F04D2"/>
    <w:rPr>
      <w:rFonts w:asciiTheme="majorHAnsi" w:hAnsiTheme="majorHAnsi" w:eastAsiaTheme="majorEastAsia"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color="auto" w:sz="0" w:space="0"/>
      </w:pBdr>
      <w:outlineLvl w:val="9"/>
    </w:pPr>
  </w:style>
  <w:style w:type="paragraph" w:styleId="Subtitle">
    <w:name w:val="Subtitle"/>
    <w:basedOn w:val="Normal"/>
    <w:link w:val="SubtitleChar"/>
    <w:uiPriority w:val="2"/>
    <w:unhideWhenUsed/>
    <w:qFormat/>
    <w:rsid w:val="002922D0"/>
    <w:pPr>
      <w:numPr>
        <w:ilvl w:val="1"/>
      </w:numPr>
      <w:spacing w:after="160"/>
    </w:pPr>
    <w:rPr>
      <w:rFonts w:eastAsiaTheme="minorEastAsia"/>
      <w:color w:val="5A5A5A" w:themeColor="text1" w:themeTint="A5"/>
    </w:rPr>
  </w:style>
  <w:style w:type="character" w:styleId="SubtitleChar" w:customStyle="1">
    <w:name w:val="Subtitle Char"/>
    <w:basedOn w:val="DefaultParagraphFont"/>
    <w:link w:val="Subtitle"/>
    <w:uiPriority w:val="2"/>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color="007FAB" w:themeColor="accent1" w:sz="4" w:space="10"/>
        <w:bottom w:val="single" w:color="007FAB" w:themeColor="accent1" w:sz="4" w:space="10"/>
      </w:pBdr>
      <w:spacing w:before="360" w:after="360"/>
      <w:jc w:val="center"/>
    </w:pPr>
    <w:rPr>
      <w:i/>
      <w:iCs/>
      <w:color w:val="007FAB" w:themeColor="accent1"/>
    </w:rPr>
  </w:style>
  <w:style w:type="character" w:styleId="IntenseQuoteChar" w:customStyle="1">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2922D0"/>
    <w:rPr>
      <w:i/>
      <w:iCs/>
      <w:color w:val="404040" w:themeColor="text1" w:themeTint="BF"/>
    </w:rPr>
  </w:style>
  <w:style w:type="character" w:styleId="Heading8Char" w:customStyle="1">
    <w:name w:val="Heading 8 Char"/>
    <w:basedOn w:val="DefaultParagraphFont"/>
    <w:link w:val="Heading8"/>
    <w:uiPriority w:val="9"/>
    <w:semiHidden/>
    <w:rsid w:val="002922D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922D0"/>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styleId="BodyText3Char" w:customStyle="1">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styleId="CommentTextChar" w:customStyle="1">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styleId="CommentSubjectChar" w:customStyle="1">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styleId="EndnoteTextChar" w:customStyle="1">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styleId="FootnoteTextChar" w:customStyle="1">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styleId="PlainTextChar" w:customStyle="1">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color="007FAB" w:themeColor="accent1" w:sz="2" w:space="10" w:frame="1"/>
        <w:left w:val="single" w:color="007FAB" w:themeColor="accent1" w:sz="2" w:space="10" w:frame="1"/>
        <w:bottom w:val="single" w:color="007FAB" w:themeColor="accent1" w:sz="2" w:space="10" w:frame="1"/>
        <w:right w:val="single" w:color="007FAB" w:themeColor="accent1" w:sz="2" w:space="10"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styleId="BodyTextChar" w:customStyle="1">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styleId="BodyText2Char" w:customStyle="1">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styleId="BodyTextFirstIndentChar" w:customStyle="1">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styleId="BodyTextIndentChar" w:customStyle="1">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styleId="ClosingChar" w:customStyle="1">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themeShade="99"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themeShade="99"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themeShade="99"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themeShade="99"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themeShade="99"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styleId="DateChar" w:customStyle="1">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styleId="E-mailSignatureChar" w:customStyle="1">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customStyle="1">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customStyle="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2" w:space="0"/>
        </w:tcBorders>
      </w:tcPr>
    </w:tblStylePr>
    <w:tblStylePr w:type="firstCol">
      <w:rPr>
        <w:b/>
        <w:bCs/>
      </w:rPr>
    </w:tblStylePr>
    <w:tblStylePr w:type="lastCol">
      <w:rPr>
        <w:b/>
        <w:bCs/>
      </w:rPr>
    </w:tblStylePr>
  </w:style>
  <w:style w:type="table" w:styleId="GridTable1LightAccent2" w:customStyle="1">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2" w:space="0"/>
        </w:tcBorders>
      </w:tcPr>
    </w:tblStylePr>
    <w:tblStylePr w:type="firstCol">
      <w:rPr>
        <w:b/>
        <w:bCs/>
      </w:rPr>
    </w:tblStylePr>
    <w:tblStylePr w:type="lastCol">
      <w:rPr>
        <w:b/>
        <w:bCs/>
      </w:rPr>
    </w:tblStylePr>
  </w:style>
  <w:style w:type="table" w:styleId="GridTable1LightAccent3" w:customStyle="1">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2" w:space="0"/>
        </w:tcBorders>
      </w:tcPr>
    </w:tblStylePr>
    <w:tblStylePr w:type="firstCol">
      <w:rPr>
        <w:b/>
        <w:bCs/>
      </w:rPr>
    </w:tblStylePr>
    <w:tblStylePr w:type="lastCol">
      <w:rPr>
        <w:b/>
        <w:bCs/>
      </w:rPr>
    </w:tblStylePr>
  </w:style>
  <w:style w:type="table" w:styleId="GridTable1LightAccent4" w:customStyle="1">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2" w:space="0"/>
        </w:tcBorders>
      </w:tcPr>
    </w:tblStylePr>
    <w:tblStylePr w:type="firstCol">
      <w:rPr>
        <w:b/>
        <w:bCs/>
      </w:rPr>
    </w:tblStylePr>
    <w:tblStylePr w:type="lastCol">
      <w:rPr>
        <w:b/>
        <w:bCs/>
      </w:rPr>
    </w:tblStylePr>
  </w:style>
  <w:style w:type="table" w:styleId="GridTable1LightAccent5" w:customStyle="1">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customStyle="1">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2" w:space="0"/>
        </w:tcBorders>
      </w:tcPr>
    </w:tblStylePr>
    <w:tblStylePr w:type="firstCol">
      <w:rPr>
        <w:b/>
        <w:bCs/>
      </w:rPr>
    </w:tblStylePr>
    <w:tblStylePr w:type="lastCol">
      <w:rPr>
        <w:b/>
        <w:bCs/>
      </w:rPr>
    </w:tblStylePr>
  </w:style>
  <w:style w:type="table" w:styleId="GridTable2" w:customStyle="1">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customStyle="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themeTint="99" w:sz="12" w:space="0"/>
          <w:insideH w:val="nil"/>
          <w:insideV w:val="nil"/>
        </w:tcBorders>
        <w:shd w:val="clear" w:color="auto" w:fill="FFFFFF" w:themeFill="background1"/>
      </w:tcPr>
    </w:tblStylePr>
    <w:tblStylePr w:type="lastRow">
      <w:rPr>
        <w:b/>
        <w:bCs/>
      </w:rPr>
      <w:tblPr/>
      <w:tcPr>
        <w:tcBorders>
          <w:top w:val="double" w:color="33CA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customStyle="1">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themeTint="99" w:sz="12" w:space="0"/>
          <w:insideH w:val="nil"/>
          <w:insideV w:val="nil"/>
        </w:tcBorders>
        <w:shd w:val="clear" w:color="auto" w:fill="FFFFFF" w:themeFill="background1"/>
      </w:tcPr>
    </w:tblStylePr>
    <w:tblStylePr w:type="lastRow">
      <w:rPr>
        <w:b/>
        <w:bCs/>
      </w:rPr>
      <w:tblPr/>
      <w:tcPr>
        <w:tcBorders>
          <w:top w:val="double" w:color="3D91E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customStyle="1">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themeTint="99" w:sz="12" w:space="0"/>
          <w:insideH w:val="nil"/>
          <w:insideV w:val="nil"/>
        </w:tcBorders>
        <w:shd w:val="clear" w:color="auto" w:fill="FFFFFF" w:themeFill="background1"/>
      </w:tcPr>
    </w:tblStylePr>
    <w:tblStylePr w:type="lastRow">
      <w:rPr>
        <w:b/>
        <w:bCs/>
      </w:rPr>
      <w:tblPr/>
      <w:tcPr>
        <w:tcBorders>
          <w:top w:val="double" w:color="24DDF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customStyle="1">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themeTint="99" w:sz="12" w:space="0"/>
          <w:insideH w:val="nil"/>
          <w:insideV w:val="nil"/>
        </w:tcBorders>
        <w:shd w:val="clear" w:color="auto" w:fill="FFFFFF" w:themeFill="background1"/>
      </w:tcPr>
    </w:tblStylePr>
    <w:tblStylePr w:type="lastRow">
      <w:rPr>
        <w:b/>
        <w:bCs/>
      </w:rPr>
      <w:tblPr/>
      <w:tcPr>
        <w:tcBorders>
          <w:top w:val="double" w:color="A09D8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customStyle="1">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customStyle="1">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themeTint="99" w:sz="12" w:space="0"/>
          <w:insideH w:val="nil"/>
          <w:insideV w:val="nil"/>
        </w:tcBorders>
        <w:shd w:val="clear" w:color="auto" w:fill="FFFFFF" w:themeFill="background1"/>
      </w:tcPr>
    </w:tblStylePr>
    <w:tblStylePr w:type="lastRow">
      <w:rPr>
        <w:b/>
        <w:bCs/>
      </w:rPr>
      <w:tblPr/>
      <w:tcPr>
        <w:tcBorders>
          <w:top w:val="double" w:color="E5625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customStyle="1">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customStyle="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3Accent2" w:customStyle="1">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3Accent3" w:customStyle="1">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3Accent4" w:customStyle="1">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3Accent5" w:customStyle="1">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customStyle="1">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table" w:styleId="GridTable4" w:customStyle="1">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customStyle="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customStyle="1">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customStyle="1">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customStyle="1">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customStyle="1">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customStyle="1">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customStyle="1">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customStyle="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customStyle="1">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customStyle="1">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customStyle="1">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customStyle="1">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customStyle="1">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customStyle="1">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customStyle="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customStyle="1">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customStyle="1">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customStyle="1">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customStyle="1">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customStyle="1">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customStyle="1">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customStyle="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7ColorfulAccent2" w:customStyle="1">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7ColorfulAccent3" w:customStyle="1">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7ColorfulAccent4" w:customStyle="1">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7ColorfulAccent5" w:customStyle="1">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customStyle="1">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character" w:styleId="Heading5Char" w:customStyle="1">
    <w:name w:val="Heading 5 Char"/>
    <w:basedOn w:val="DefaultParagraphFont"/>
    <w:link w:val="Heading5"/>
    <w:uiPriority w:val="9"/>
    <w:semiHidden/>
    <w:rsid w:val="006C47D8"/>
    <w:rPr>
      <w:rFonts w:asciiTheme="majorHAnsi" w:hAnsiTheme="majorHAnsi" w:eastAsiaTheme="majorEastAsia" w:cstheme="majorBidi"/>
      <w:color w:val="005E80" w:themeColor="accent1" w:themeShade="BF"/>
    </w:rPr>
  </w:style>
  <w:style w:type="character" w:styleId="Heading6Char" w:customStyle="1">
    <w:name w:val="Heading 6 Char"/>
    <w:basedOn w:val="DefaultParagraphFont"/>
    <w:link w:val="Heading6"/>
    <w:uiPriority w:val="9"/>
    <w:semiHidden/>
    <w:rsid w:val="006C47D8"/>
    <w:rPr>
      <w:rFonts w:asciiTheme="majorHAnsi" w:hAnsiTheme="majorHAnsi" w:eastAsiaTheme="majorEastAsia" w:cstheme="majorBidi"/>
      <w:color w:val="003F55" w:themeColor="accent1" w:themeShade="7F"/>
    </w:rPr>
  </w:style>
  <w:style w:type="character" w:styleId="Heading7Char" w:customStyle="1">
    <w:name w:val="Heading 7 Char"/>
    <w:basedOn w:val="DefaultParagraphFont"/>
    <w:link w:val="Heading7"/>
    <w:uiPriority w:val="9"/>
    <w:semiHidden/>
    <w:rsid w:val="006C47D8"/>
    <w:rPr>
      <w:rFonts w:asciiTheme="majorHAnsi" w:hAnsiTheme="majorHAnsi" w:eastAsiaTheme="majorEastAsia"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styleId="HTMLAddressChar" w:customStyle="1">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StylePr>
    <w:tblStylePr w:type="lastCol">
      <w:rPr>
        <w:b/>
        <w:bCs/>
      </w:r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StylePr>
    <w:tblStylePr w:type="lastCol">
      <w:rPr>
        <w:b/>
        <w:bCs/>
      </w:r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StylePr>
    <w:tblStylePr w:type="lastCol">
      <w:rPr>
        <w:b/>
        <w:bCs/>
      </w:r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StylePr>
    <w:tblStylePr w:type="lastCol">
      <w:rPr>
        <w:b/>
        <w:bCs/>
      </w:r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StylePr>
    <w:tblStylePr w:type="lastCol">
      <w:rPr>
        <w:b/>
        <w:bCs/>
      </w:r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customStyle="1">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customStyle="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themeTint="99" w:sz="4" w:space="0"/>
        </w:tcBorders>
      </w:tcPr>
    </w:tblStylePr>
    <w:tblStylePr w:type="lastRow">
      <w:rPr>
        <w:b/>
        <w:bCs/>
      </w:rPr>
      <w:tblPr/>
      <w:tcPr>
        <w:tcBorders>
          <w:top w:val="sing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customStyle="1">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themeTint="99" w:sz="4" w:space="0"/>
        </w:tcBorders>
      </w:tcPr>
    </w:tblStylePr>
    <w:tblStylePr w:type="lastRow">
      <w:rPr>
        <w:b/>
        <w:bCs/>
      </w:rPr>
      <w:tblPr/>
      <w:tcPr>
        <w:tcBorders>
          <w:top w:val="sing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customStyle="1">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themeTint="99" w:sz="4" w:space="0"/>
        </w:tcBorders>
      </w:tcPr>
    </w:tblStylePr>
    <w:tblStylePr w:type="lastRow">
      <w:rPr>
        <w:b/>
        <w:bCs/>
      </w:rPr>
      <w:tblPr/>
      <w:tcPr>
        <w:tcBorders>
          <w:top w:val="sing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customStyle="1">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themeTint="99" w:sz="4" w:space="0"/>
        </w:tcBorders>
      </w:tcPr>
    </w:tblStylePr>
    <w:tblStylePr w:type="lastRow">
      <w:rPr>
        <w:b/>
        <w:bCs/>
      </w:rPr>
      <w:tblPr/>
      <w:tcPr>
        <w:tcBorders>
          <w:top w:val="sing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customStyle="1">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customStyle="1">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themeTint="99" w:sz="4" w:space="0"/>
        </w:tcBorders>
      </w:tcPr>
    </w:tblStylePr>
    <w:tblStylePr w:type="lastRow">
      <w:rPr>
        <w:b/>
        <w:bCs/>
      </w:rPr>
      <w:tblPr/>
      <w:tcPr>
        <w:tcBorders>
          <w:top w:val="sing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customStyle="1">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customStyle="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customStyle="1">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customStyle="1">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customStyle="1">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customStyle="1">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customStyle="1">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customStyle="1">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customStyle="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customStyle="1">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customStyle="1">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customStyle="1">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customStyle="1">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customStyle="1">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customStyle="1">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customStyle="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customStyle="1">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customStyle="1">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customStyle="1">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customStyle="1">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customStyle="1">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customStyle="1">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customStyle="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customStyle="1">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customStyle="1">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customStyle="1">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customStyle="1">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customStyle="1">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customStyle="1">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customStyle="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customStyle="1">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customStyle="1">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customStyle="1">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customStyle="1">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customStyle="1">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customStyle="1">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customStyle="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customStyle="1">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customStyle="1">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customStyle="1">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customStyle="1">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customStyle="1">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StylePr>
    <w:tblStylePr w:type="lastRow">
      <w:rPr>
        <w:b/>
        <w:bCs/>
      </w:rPr>
      <w:tblPr/>
      <w:tcPr>
        <w:tcBorders>
          <w:top w:val="single" w:color="01BDFF" w:themeColor="accent1" w:themeTint="BF" w:sz="18" w:space="0"/>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StylePr>
    <w:tblStylePr w:type="lastRow">
      <w:rPr>
        <w:b/>
        <w:bCs/>
      </w:rPr>
      <w:tblPr/>
      <w:tcPr>
        <w:tcBorders>
          <w:top w:val="single" w:color="1B76D0" w:themeColor="accent2" w:themeTint="BF" w:sz="18" w:space="0"/>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StylePr>
    <w:tblStylePr w:type="lastRow">
      <w:rPr>
        <w:b/>
        <w:bCs/>
      </w:rPr>
      <w:tblPr/>
      <w:tcPr>
        <w:tcBorders>
          <w:top w:val="single" w:color="01C7E9" w:themeColor="accent3" w:themeTint="BF" w:sz="18" w:space="0"/>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StylePr>
    <w:tblStylePr w:type="lastRow">
      <w:rPr>
        <w:b/>
        <w:bCs/>
      </w:rPr>
      <w:tblPr/>
      <w:tcPr>
        <w:tcBorders>
          <w:top w:val="single" w:color="87846C" w:themeColor="accent4" w:themeTint="BF" w:sz="18" w:space="0"/>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StylePr>
    <w:tblStylePr w:type="lastRow">
      <w:rPr>
        <w:b/>
        <w:bCs/>
      </w:rPr>
      <w:tblPr/>
      <w:tcPr>
        <w:tcBorders>
          <w:top w:val="single" w:color="DF3A2E" w:themeColor="accent6" w:themeTint="BF" w:sz="18" w:space="0"/>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themeTint="BF" w:sz="6"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themeTint="BF" w:sz="6"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themeTint="BF" w:sz="6"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themeTint="BF" w:sz="6"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themeTint="BF" w:sz="6"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C47D8"/>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styleId="NoteHeadingChar" w:customStyle="1">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customSty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customStyle="1">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customStyle="1">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customStyle="1">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customStyle="1">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styleId="SalutationChar" w:customStyle="1">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styleId="SignatureChar" w:customStyle="1">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10"/>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GridTableLight" w:customStyle="1">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styleId="Icons" w:customStyle="1">
    <w:name w:val="Icons"/>
    <w:basedOn w:val="Normal"/>
    <w:uiPriority w:val="4"/>
    <w:qFormat/>
    <w:rsid w:val="007307A3"/>
    <w:pPr>
      <w:spacing w:after="40"/>
      <w:jc w:val="center"/>
    </w:pPr>
    <w:rPr>
      <w:color w:val="4C4C4C" w:themeColor="text2" w:themeTint="BF"/>
    </w:rPr>
  </w:style>
  <w:style w:type="character" w:styleId="UnresolvedMention" w:customStyle="1">
    <w:name w:val="Unresolved Mention"/>
    <w:basedOn w:val="DefaultParagraphFont"/>
    <w:uiPriority w:val="99"/>
    <w:semiHidden/>
    <w:unhideWhenUsed/>
    <w:rsid w:val="000B175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uiPriority="10" w:qFormat="1"/>
    <w:lsdException w:name="Default Paragraph Font" w:uiPriority="1"/>
    <w:lsdException w:name="Subtitle" w:uiPriority="2"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2"/>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2"/>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10"/>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UnresolvedMention">
    <w:name w:val="Unresolved Mention"/>
    <w:basedOn w:val="DefaultParagraphFont"/>
    <w:uiPriority w:val="99"/>
    <w:semiHidden/>
    <w:unhideWhenUsed/>
    <w:rsid w:val="000B1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microsoft.com/office/2007/relationships/stylesWithEffects" Target="stylesWithEffect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header" Target="header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20D\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F33D78CC52410092051E56F35FEC69"/>
        <w:category>
          <w:name w:val="General"/>
          <w:gallery w:val="placeholder"/>
        </w:category>
        <w:types>
          <w:type w:val="bbPlcHdr"/>
        </w:types>
        <w:behaviors>
          <w:behavior w:val="content"/>
        </w:behaviors>
        <w:guid w:val="{8F84E82B-A84B-484E-94EC-61E03E168E8E}"/>
      </w:docPartPr>
      <w:docPartBody>
        <w:p w:rsidR="004842EB" w:rsidRDefault="00A77FCC">
          <w:pPr>
            <w:pStyle w:val="3DF33D78CC52410092051E56F35FEC69"/>
          </w:pPr>
          <w:r w:rsidRPr="009D0878">
            <w:t>Address</w:t>
          </w:r>
        </w:p>
      </w:docPartBody>
    </w:docPart>
    <w:docPart>
      <w:docPartPr>
        <w:name w:val="BD4CD0EF06304307A127EB76653E95B2"/>
        <w:category>
          <w:name w:val="General"/>
          <w:gallery w:val="placeholder"/>
        </w:category>
        <w:types>
          <w:type w:val="bbPlcHdr"/>
        </w:types>
        <w:behaviors>
          <w:behavior w:val="content"/>
        </w:behaviors>
        <w:guid w:val="{523CCB90-AEBE-475A-A695-36B27EAEFED7}"/>
      </w:docPartPr>
      <w:docPartBody>
        <w:p w:rsidR="004842EB" w:rsidRDefault="00A77FCC">
          <w:pPr>
            <w:pStyle w:val="BD4CD0EF06304307A127EB76653E95B2"/>
          </w:pPr>
          <w:r w:rsidRPr="009D0878">
            <w:t>Phone</w:t>
          </w:r>
        </w:p>
      </w:docPartBody>
    </w:docPart>
    <w:docPart>
      <w:docPartPr>
        <w:name w:val="9200FCFD024D42FB92ED0C749CF05F35"/>
        <w:category>
          <w:name w:val="General"/>
          <w:gallery w:val="placeholder"/>
        </w:category>
        <w:types>
          <w:type w:val="bbPlcHdr"/>
        </w:types>
        <w:behaviors>
          <w:behavior w:val="content"/>
        </w:behaviors>
        <w:guid w:val="{AD34F259-8648-4848-A43B-1CBAD6E223C2}"/>
      </w:docPartPr>
      <w:docPartBody>
        <w:p w:rsidR="004842EB" w:rsidRDefault="00A77FCC">
          <w:pPr>
            <w:pStyle w:val="9200FCFD024D42FB92ED0C749CF05F35"/>
          </w:pPr>
          <w:r w:rsidRPr="009D0878">
            <w:t>Email</w:t>
          </w:r>
        </w:p>
      </w:docPartBody>
    </w:docPart>
    <w:docPart>
      <w:docPartPr>
        <w:name w:val="F6B15B72EDAE4F63907497986E9BFBBE"/>
        <w:category>
          <w:name w:val="General"/>
          <w:gallery w:val="placeholder"/>
        </w:category>
        <w:types>
          <w:type w:val="bbPlcHdr"/>
        </w:types>
        <w:behaviors>
          <w:behavior w:val="content"/>
        </w:behaviors>
        <w:guid w:val="{657855A2-4E8F-4035-A2E2-EB845F11FC9C}"/>
      </w:docPartPr>
      <w:docPartBody>
        <w:p w:rsidR="004842EB" w:rsidRDefault="00A77FCC">
          <w:pPr>
            <w:pStyle w:val="F6B15B72EDAE4F63907497986E9BFBBE"/>
          </w:pPr>
          <w:r w:rsidRPr="009D0878">
            <w:t>LinkedIn Profile</w:t>
          </w:r>
        </w:p>
      </w:docPartBody>
    </w:docPart>
    <w:docPart>
      <w:docPartPr>
        <w:name w:val="51AF1F300471448E87AAA0622383A4F2"/>
        <w:category>
          <w:name w:val="General"/>
          <w:gallery w:val="placeholder"/>
        </w:category>
        <w:types>
          <w:type w:val="bbPlcHdr"/>
        </w:types>
        <w:behaviors>
          <w:behavior w:val="content"/>
        </w:behaviors>
        <w:guid w:val="{F264DD46-D24F-4B78-8A42-6B101A790D7A}"/>
      </w:docPartPr>
      <w:docPartBody>
        <w:p w:rsidR="004842EB" w:rsidRDefault="00A77FCC">
          <w:pPr>
            <w:pStyle w:val="51AF1F300471448E87AAA0622383A4F2"/>
          </w:pPr>
          <w:r w:rsidRPr="00AD3FD8">
            <w:t>Experience</w:t>
          </w:r>
        </w:p>
      </w:docPartBody>
    </w:docPart>
    <w:docPart>
      <w:docPartPr>
        <w:name w:val="FD9E06B5CCA046E19E53A470D42C29A9"/>
        <w:category>
          <w:name w:val="General"/>
          <w:gallery w:val="placeholder"/>
        </w:category>
        <w:types>
          <w:type w:val="bbPlcHdr"/>
        </w:types>
        <w:behaviors>
          <w:behavior w:val="content"/>
        </w:behaviors>
        <w:guid w:val="{844973D4-C295-4B1F-8947-F3B3DD9E0CB3}"/>
      </w:docPartPr>
      <w:docPartBody>
        <w:p w:rsidR="004842EB" w:rsidRDefault="00A77FCC">
          <w:pPr>
            <w:pStyle w:val="FD9E06B5CCA046E19E53A470D42C29A9"/>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39C"/>
    <w:rsid w:val="002B7544"/>
    <w:rsid w:val="002E54E2"/>
    <w:rsid w:val="004842EB"/>
    <w:rsid w:val="0057639C"/>
    <w:rsid w:val="007C4567"/>
    <w:rsid w:val="007F28E0"/>
    <w:rsid w:val="00901B1B"/>
    <w:rsid w:val="00956093"/>
    <w:rsid w:val="009C285E"/>
    <w:rsid w:val="00A77FCC"/>
    <w:rsid w:val="00AB2357"/>
    <w:rsid w:val="00B3584E"/>
    <w:rsid w:val="00B416BE"/>
    <w:rsid w:val="00B9028E"/>
    <w:rsid w:val="00DA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65EAF207D4CFD9BEE31B64F2BB008">
    <w:name w:val="E0E65EAF207D4CFD9BEE31B64F2BB008"/>
  </w:style>
  <w:style w:type="paragraph" w:customStyle="1" w:styleId="BA8632C4166C4312BA8BC57C1AEEDF5B">
    <w:name w:val="BA8632C4166C4312BA8BC57C1AEEDF5B"/>
  </w:style>
  <w:style w:type="paragraph" w:customStyle="1" w:styleId="3DF33D78CC52410092051E56F35FEC69">
    <w:name w:val="3DF33D78CC52410092051E56F35FEC69"/>
  </w:style>
  <w:style w:type="paragraph" w:customStyle="1" w:styleId="BD4CD0EF06304307A127EB76653E95B2">
    <w:name w:val="BD4CD0EF06304307A127EB76653E95B2"/>
  </w:style>
  <w:style w:type="paragraph" w:customStyle="1" w:styleId="9200FCFD024D42FB92ED0C749CF05F35">
    <w:name w:val="9200FCFD024D42FB92ED0C749CF05F35"/>
  </w:style>
  <w:style w:type="paragraph" w:customStyle="1" w:styleId="F6B15B72EDAE4F63907497986E9BFBBE">
    <w:name w:val="F6B15B72EDAE4F63907497986E9BFBBE"/>
  </w:style>
  <w:style w:type="paragraph" w:customStyle="1" w:styleId="820CF12FE8EF48B18D6CC0EAAAC4A5C4">
    <w:name w:val="820CF12FE8EF48B18D6CC0EAAAC4A5C4"/>
  </w:style>
  <w:style w:type="paragraph" w:customStyle="1" w:styleId="419A2DA05ADE4DFCA9015A8707909781">
    <w:name w:val="419A2DA05ADE4DFCA9015A8707909781"/>
  </w:style>
  <w:style w:type="paragraph" w:customStyle="1" w:styleId="93623739A41444DCA2D18AD55C9BC708">
    <w:name w:val="93623739A41444DCA2D18AD55C9BC708"/>
  </w:style>
  <w:style w:type="paragraph" w:customStyle="1" w:styleId="BF92994E70F04C5EA1C259083722CC16">
    <w:name w:val="BF92994E70F04C5EA1C259083722CC16"/>
  </w:style>
  <w:style w:type="paragraph" w:customStyle="1" w:styleId="A9CA5C24C6B34ED88D61F0641AA6BC3A">
    <w:name w:val="A9CA5C24C6B34ED88D61F0641AA6BC3A"/>
  </w:style>
  <w:style w:type="paragraph" w:customStyle="1" w:styleId="CD79E359CBCC4AB2B77C52A4FF1825DE">
    <w:name w:val="CD79E359CBCC4AB2B77C52A4FF1825DE"/>
  </w:style>
  <w:style w:type="paragraph" w:customStyle="1" w:styleId="BFB2635D2D8C434BBD9FC10A39F1282E">
    <w:name w:val="BFB2635D2D8C434BBD9FC10A39F1282E"/>
  </w:style>
  <w:style w:type="paragraph" w:customStyle="1" w:styleId="CFF44C98D4544C7F8DE57CFA80EF1284">
    <w:name w:val="CFF44C98D4544C7F8DE57CFA80EF1284"/>
  </w:style>
  <w:style w:type="paragraph" w:customStyle="1" w:styleId="51AF1F300471448E87AAA0622383A4F2">
    <w:name w:val="51AF1F300471448E87AAA0622383A4F2"/>
  </w:style>
  <w:style w:type="paragraph" w:customStyle="1" w:styleId="3C6CE63BA60348C5A40D1EDBE2074915">
    <w:name w:val="3C6CE63BA60348C5A40D1EDBE2074915"/>
  </w:style>
  <w:style w:type="paragraph" w:customStyle="1" w:styleId="630D7AFB485B4DEF8514F2AA233825A1">
    <w:name w:val="630D7AFB485B4DEF8514F2AA233825A1"/>
  </w:style>
  <w:style w:type="paragraph" w:customStyle="1" w:styleId="67E4517AA71548528E2EB988EBDB2F1E">
    <w:name w:val="67E4517AA71548528E2EB988EBDB2F1E"/>
  </w:style>
  <w:style w:type="character" w:styleId="Emphasis">
    <w:name w:val="Emphasis"/>
    <w:basedOn w:val="DefaultParagraphFont"/>
    <w:uiPriority w:val="20"/>
    <w:qFormat/>
    <w:rsid w:val="0057639C"/>
    <w:rPr>
      <w:b w:val="0"/>
      <w:i w:val="0"/>
      <w:iCs/>
      <w:color w:val="595959" w:themeColor="text1" w:themeTint="A6"/>
    </w:rPr>
  </w:style>
  <w:style w:type="paragraph" w:customStyle="1" w:styleId="7535F9FBD0254835BA2DD5FBFE1E912D">
    <w:name w:val="7535F9FBD0254835BA2DD5FBFE1E912D"/>
  </w:style>
  <w:style w:type="paragraph" w:customStyle="1" w:styleId="18BB07713DAB40F8833EC24E6E9490C4">
    <w:name w:val="18BB07713DAB40F8833EC24E6E9490C4"/>
  </w:style>
  <w:style w:type="paragraph" w:customStyle="1" w:styleId="6156CDE1C19244F9B4096261CE41E12E">
    <w:name w:val="6156CDE1C19244F9B4096261CE41E12E"/>
  </w:style>
  <w:style w:type="paragraph" w:customStyle="1" w:styleId="EC5ED17F8EE645CD86C8782379FE22A5">
    <w:name w:val="EC5ED17F8EE645CD86C8782379FE22A5"/>
  </w:style>
  <w:style w:type="paragraph" w:customStyle="1" w:styleId="6F248B73860148BCA80ED8A13CA3351D">
    <w:name w:val="6F248B73860148BCA80ED8A13CA3351D"/>
  </w:style>
  <w:style w:type="paragraph" w:customStyle="1" w:styleId="9B44EE1830FB4426B236D100DF78F445">
    <w:name w:val="9B44EE1830FB4426B236D100DF78F445"/>
  </w:style>
  <w:style w:type="paragraph" w:customStyle="1" w:styleId="6B4B540A2742468496D65D448415A35C">
    <w:name w:val="6B4B540A2742468496D65D448415A35C"/>
  </w:style>
  <w:style w:type="paragraph" w:customStyle="1" w:styleId="FD9E06B5CCA046E19E53A470D42C29A9">
    <w:name w:val="FD9E06B5CCA046E19E53A470D42C29A9"/>
  </w:style>
  <w:style w:type="paragraph" w:customStyle="1" w:styleId="707D2DB3E4D64747ADBF3F33E35036D3">
    <w:name w:val="707D2DB3E4D64747ADBF3F33E35036D3"/>
  </w:style>
  <w:style w:type="paragraph" w:customStyle="1" w:styleId="4ADC483B2D074BA1ACE583EAAC8255EB">
    <w:name w:val="4ADC483B2D074BA1ACE583EAAC8255EB"/>
  </w:style>
  <w:style w:type="paragraph" w:customStyle="1" w:styleId="F28CF5B348BF4918A56CC15CE61F63A2">
    <w:name w:val="F28CF5B348BF4918A56CC15CE61F63A2"/>
  </w:style>
  <w:style w:type="paragraph" w:customStyle="1" w:styleId="F32AE24DFC3A4CD29EEA6164D85CD476">
    <w:name w:val="F32AE24DFC3A4CD29EEA6164D85CD476"/>
  </w:style>
  <w:style w:type="paragraph" w:customStyle="1" w:styleId="D8A51AACB14D45C2A04A4B24AF910EED">
    <w:name w:val="D8A51AACB14D45C2A04A4B24AF910EED"/>
  </w:style>
  <w:style w:type="paragraph" w:customStyle="1" w:styleId="0CFCE535E048438C91FD04FA13DED974">
    <w:name w:val="0CFCE535E048438C91FD04FA13DED974"/>
  </w:style>
  <w:style w:type="paragraph" w:customStyle="1" w:styleId="5E282316EE984AC7BBBD7ED3720B16CD">
    <w:name w:val="5E282316EE984AC7BBBD7ED3720B16CD"/>
  </w:style>
  <w:style w:type="paragraph" w:customStyle="1" w:styleId="542B78DD47A441C2805289AFB8981E0D">
    <w:name w:val="542B78DD47A441C2805289AFB8981E0D"/>
  </w:style>
  <w:style w:type="paragraph" w:customStyle="1" w:styleId="55DD6BB5F9AA4EF09465A4DAA567EF71">
    <w:name w:val="55DD6BB5F9AA4EF09465A4DAA567EF71"/>
  </w:style>
  <w:style w:type="paragraph" w:customStyle="1" w:styleId="EE7BC595C29448D4AF61A60337D565C8">
    <w:name w:val="EE7BC595C29448D4AF61A60337D565C8"/>
  </w:style>
  <w:style w:type="paragraph" w:customStyle="1" w:styleId="30605BCEA0EF422F8760C8712D407758">
    <w:name w:val="30605BCEA0EF422F8760C8712D407758"/>
  </w:style>
  <w:style w:type="paragraph" w:customStyle="1" w:styleId="B303ACBA096444E4ACE53603E9061DA1">
    <w:name w:val="B303ACBA096444E4ACE53603E9061DA1"/>
  </w:style>
  <w:style w:type="paragraph" w:customStyle="1" w:styleId="B3539A2CAA3C462581D1EAC3ABF3725B">
    <w:name w:val="B3539A2CAA3C462581D1EAC3ABF3725B"/>
    <w:rsid w:val="0057639C"/>
  </w:style>
  <w:style w:type="paragraph" w:customStyle="1" w:styleId="2D6CD14E6AC74DD0B0786F8A10F4E129">
    <w:name w:val="2D6CD14E6AC74DD0B0786F8A10F4E129"/>
    <w:rsid w:val="0057639C"/>
  </w:style>
  <w:style w:type="paragraph" w:customStyle="1" w:styleId="894C1624430B45488FEF998696E423A9">
    <w:name w:val="894C1624430B45488FEF998696E423A9"/>
    <w:rsid w:val="0057639C"/>
  </w:style>
  <w:style w:type="paragraph" w:customStyle="1" w:styleId="E34107A5966D4C3899F13AEE6CF4E876">
    <w:name w:val="E34107A5966D4C3899F13AEE6CF4E876"/>
    <w:rsid w:val="0057639C"/>
  </w:style>
  <w:style w:type="paragraph" w:customStyle="1" w:styleId="5E5AAF11B39746B5AE096602ADCE77D4">
    <w:name w:val="5E5AAF11B39746B5AE096602ADCE77D4"/>
    <w:rsid w:val="0057639C"/>
  </w:style>
  <w:style w:type="paragraph" w:customStyle="1" w:styleId="270D99183BAB46BBAB51D4D261C99E18">
    <w:name w:val="270D99183BAB46BBAB51D4D261C99E18"/>
    <w:rsid w:val="0057639C"/>
  </w:style>
  <w:style w:type="paragraph" w:customStyle="1" w:styleId="572B1F8EB2ED47D4ACC3C86ACFE6A8E7">
    <w:name w:val="572B1F8EB2ED47D4ACC3C86ACFE6A8E7"/>
    <w:rsid w:val="0057639C"/>
  </w:style>
  <w:style w:type="paragraph" w:customStyle="1" w:styleId="613FC3F75E7E4B989EDD66E6E3DE7BF0">
    <w:name w:val="613FC3F75E7E4B989EDD66E6E3DE7BF0"/>
    <w:rsid w:val="0057639C"/>
  </w:style>
  <w:style w:type="paragraph" w:customStyle="1" w:styleId="2B30AA2304B247B09A57A08FF41A9256">
    <w:name w:val="2B30AA2304B247B09A57A08FF41A9256"/>
    <w:rsid w:val="0057639C"/>
  </w:style>
  <w:style w:type="paragraph" w:customStyle="1" w:styleId="E97F00B83FA3412698196A81EF7BF83B">
    <w:name w:val="E97F00B83FA3412698196A81EF7BF83B"/>
    <w:rsid w:val="0057639C"/>
  </w:style>
  <w:style w:type="paragraph" w:customStyle="1" w:styleId="6635695F75444A3CAF6708233593A2AF">
    <w:name w:val="6635695F75444A3CAF6708233593A2AF"/>
    <w:rsid w:val="0057639C"/>
  </w:style>
  <w:style w:type="paragraph" w:customStyle="1" w:styleId="2F97FD41AA0C4D278A1EB2F703AF9A60">
    <w:name w:val="2F97FD41AA0C4D278A1EB2F703AF9A60"/>
    <w:rsid w:val="0057639C"/>
  </w:style>
  <w:style w:type="paragraph" w:customStyle="1" w:styleId="6594A23A89F6423F81E963B9E8FF81D4">
    <w:name w:val="6594A23A89F6423F81E963B9E8FF81D4"/>
    <w:rsid w:val="0057639C"/>
  </w:style>
  <w:style w:type="paragraph" w:customStyle="1" w:styleId="0302DB39AB374C96B3D410D1AEA84138">
    <w:name w:val="0302DB39AB374C96B3D410D1AEA84138"/>
    <w:rsid w:val="0057639C"/>
  </w:style>
  <w:style w:type="paragraph" w:customStyle="1" w:styleId="16AF92F42B3D4DC5B75F4158EF38FD79">
    <w:name w:val="16AF92F42B3D4DC5B75F4158EF38FD79"/>
    <w:rsid w:val="0057639C"/>
  </w:style>
  <w:style w:type="paragraph" w:customStyle="1" w:styleId="6A3912F5324B463F8E4865C7FCE1E895">
    <w:name w:val="6A3912F5324B463F8E4865C7FCE1E895"/>
    <w:rsid w:val="0057639C"/>
  </w:style>
  <w:style w:type="paragraph" w:customStyle="1" w:styleId="D434B67FE4C74EF0970BE9581800107B">
    <w:name w:val="D434B67FE4C74EF0970BE9581800107B"/>
    <w:rsid w:val="0057639C"/>
  </w:style>
  <w:style w:type="paragraph" w:customStyle="1" w:styleId="33598AAF3B014E19A7C310B3DC96F6D6">
    <w:name w:val="33598AAF3B014E19A7C310B3DC96F6D6"/>
    <w:rsid w:val="0057639C"/>
  </w:style>
  <w:style w:type="paragraph" w:customStyle="1" w:styleId="1FB188EEE49741D8A7EB0CDA7ED4933B">
    <w:name w:val="1FB188EEE49741D8A7EB0CDA7ED4933B"/>
    <w:rsid w:val="0057639C"/>
  </w:style>
  <w:style w:type="paragraph" w:customStyle="1" w:styleId="CE06E84E6F8946FFAE74D65DD60D4C7A">
    <w:name w:val="CE06E84E6F8946FFAE74D65DD60D4C7A"/>
    <w:rsid w:val="0057639C"/>
  </w:style>
  <w:style w:type="paragraph" w:customStyle="1" w:styleId="C207E096DDE04C6094D8C4D016630257">
    <w:name w:val="C207E096DDE04C6094D8C4D016630257"/>
    <w:rsid w:val="0057639C"/>
  </w:style>
  <w:style w:type="paragraph" w:customStyle="1" w:styleId="61A74A7C77564F06A0556B3F460E8D47">
    <w:name w:val="61A74A7C77564F06A0556B3F460E8D47"/>
    <w:rsid w:val="004842EB"/>
  </w:style>
  <w:style w:type="paragraph" w:customStyle="1" w:styleId="4657B99D1F874B4DA5BC0A726B7BD3E6">
    <w:name w:val="4657B99D1F874B4DA5BC0A726B7BD3E6"/>
    <w:rsid w:val="009560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65EAF207D4CFD9BEE31B64F2BB008">
    <w:name w:val="E0E65EAF207D4CFD9BEE31B64F2BB008"/>
  </w:style>
  <w:style w:type="paragraph" w:customStyle="1" w:styleId="BA8632C4166C4312BA8BC57C1AEEDF5B">
    <w:name w:val="BA8632C4166C4312BA8BC57C1AEEDF5B"/>
  </w:style>
  <w:style w:type="paragraph" w:customStyle="1" w:styleId="3DF33D78CC52410092051E56F35FEC69">
    <w:name w:val="3DF33D78CC52410092051E56F35FEC69"/>
  </w:style>
  <w:style w:type="paragraph" w:customStyle="1" w:styleId="BD4CD0EF06304307A127EB76653E95B2">
    <w:name w:val="BD4CD0EF06304307A127EB76653E95B2"/>
  </w:style>
  <w:style w:type="paragraph" w:customStyle="1" w:styleId="9200FCFD024D42FB92ED0C749CF05F35">
    <w:name w:val="9200FCFD024D42FB92ED0C749CF05F35"/>
  </w:style>
  <w:style w:type="paragraph" w:customStyle="1" w:styleId="F6B15B72EDAE4F63907497986E9BFBBE">
    <w:name w:val="F6B15B72EDAE4F63907497986E9BFBBE"/>
  </w:style>
  <w:style w:type="paragraph" w:customStyle="1" w:styleId="820CF12FE8EF48B18D6CC0EAAAC4A5C4">
    <w:name w:val="820CF12FE8EF48B18D6CC0EAAAC4A5C4"/>
  </w:style>
  <w:style w:type="paragraph" w:customStyle="1" w:styleId="419A2DA05ADE4DFCA9015A8707909781">
    <w:name w:val="419A2DA05ADE4DFCA9015A8707909781"/>
  </w:style>
  <w:style w:type="paragraph" w:customStyle="1" w:styleId="93623739A41444DCA2D18AD55C9BC708">
    <w:name w:val="93623739A41444DCA2D18AD55C9BC708"/>
  </w:style>
  <w:style w:type="paragraph" w:customStyle="1" w:styleId="BF92994E70F04C5EA1C259083722CC16">
    <w:name w:val="BF92994E70F04C5EA1C259083722CC16"/>
  </w:style>
  <w:style w:type="paragraph" w:customStyle="1" w:styleId="A9CA5C24C6B34ED88D61F0641AA6BC3A">
    <w:name w:val="A9CA5C24C6B34ED88D61F0641AA6BC3A"/>
  </w:style>
  <w:style w:type="paragraph" w:customStyle="1" w:styleId="CD79E359CBCC4AB2B77C52A4FF1825DE">
    <w:name w:val="CD79E359CBCC4AB2B77C52A4FF1825DE"/>
  </w:style>
  <w:style w:type="paragraph" w:customStyle="1" w:styleId="BFB2635D2D8C434BBD9FC10A39F1282E">
    <w:name w:val="BFB2635D2D8C434BBD9FC10A39F1282E"/>
  </w:style>
  <w:style w:type="paragraph" w:customStyle="1" w:styleId="CFF44C98D4544C7F8DE57CFA80EF1284">
    <w:name w:val="CFF44C98D4544C7F8DE57CFA80EF1284"/>
  </w:style>
  <w:style w:type="paragraph" w:customStyle="1" w:styleId="51AF1F300471448E87AAA0622383A4F2">
    <w:name w:val="51AF1F300471448E87AAA0622383A4F2"/>
  </w:style>
  <w:style w:type="paragraph" w:customStyle="1" w:styleId="3C6CE63BA60348C5A40D1EDBE2074915">
    <w:name w:val="3C6CE63BA60348C5A40D1EDBE2074915"/>
  </w:style>
  <w:style w:type="paragraph" w:customStyle="1" w:styleId="630D7AFB485B4DEF8514F2AA233825A1">
    <w:name w:val="630D7AFB485B4DEF8514F2AA233825A1"/>
  </w:style>
  <w:style w:type="paragraph" w:customStyle="1" w:styleId="67E4517AA71548528E2EB988EBDB2F1E">
    <w:name w:val="67E4517AA71548528E2EB988EBDB2F1E"/>
  </w:style>
  <w:style w:type="character" w:styleId="Emphasis">
    <w:name w:val="Emphasis"/>
    <w:basedOn w:val="DefaultParagraphFont"/>
    <w:uiPriority w:val="20"/>
    <w:qFormat/>
    <w:rsid w:val="0057639C"/>
    <w:rPr>
      <w:b w:val="0"/>
      <w:i w:val="0"/>
      <w:iCs/>
      <w:color w:val="595959" w:themeColor="text1" w:themeTint="A6"/>
    </w:rPr>
  </w:style>
  <w:style w:type="paragraph" w:customStyle="1" w:styleId="7535F9FBD0254835BA2DD5FBFE1E912D">
    <w:name w:val="7535F9FBD0254835BA2DD5FBFE1E912D"/>
  </w:style>
  <w:style w:type="paragraph" w:customStyle="1" w:styleId="18BB07713DAB40F8833EC24E6E9490C4">
    <w:name w:val="18BB07713DAB40F8833EC24E6E9490C4"/>
  </w:style>
  <w:style w:type="paragraph" w:customStyle="1" w:styleId="6156CDE1C19244F9B4096261CE41E12E">
    <w:name w:val="6156CDE1C19244F9B4096261CE41E12E"/>
  </w:style>
  <w:style w:type="paragraph" w:customStyle="1" w:styleId="EC5ED17F8EE645CD86C8782379FE22A5">
    <w:name w:val="EC5ED17F8EE645CD86C8782379FE22A5"/>
  </w:style>
  <w:style w:type="paragraph" w:customStyle="1" w:styleId="6F248B73860148BCA80ED8A13CA3351D">
    <w:name w:val="6F248B73860148BCA80ED8A13CA3351D"/>
  </w:style>
  <w:style w:type="paragraph" w:customStyle="1" w:styleId="9B44EE1830FB4426B236D100DF78F445">
    <w:name w:val="9B44EE1830FB4426B236D100DF78F445"/>
  </w:style>
  <w:style w:type="paragraph" w:customStyle="1" w:styleId="6B4B540A2742468496D65D448415A35C">
    <w:name w:val="6B4B540A2742468496D65D448415A35C"/>
  </w:style>
  <w:style w:type="paragraph" w:customStyle="1" w:styleId="FD9E06B5CCA046E19E53A470D42C29A9">
    <w:name w:val="FD9E06B5CCA046E19E53A470D42C29A9"/>
  </w:style>
  <w:style w:type="paragraph" w:customStyle="1" w:styleId="707D2DB3E4D64747ADBF3F33E35036D3">
    <w:name w:val="707D2DB3E4D64747ADBF3F33E35036D3"/>
  </w:style>
  <w:style w:type="paragraph" w:customStyle="1" w:styleId="4ADC483B2D074BA1ACE583EAAC8255EB">
    <w:name w:val="4ADC483B2D074BA1ACE583EAAC8255EB"/>
  </w:style>
  <w:style w:type="paragraph" w:customStyle="1" w:styleId="F28CF5B348BF4918A56CC15CE61F63A2">
    <w:name w:val="F28CF5B348BF4918A56CC15CE61F63A2"/>
  </w:style>
  <w:style w:type="paragraph" w:customStyle="1" w:styleId="F32AE24DFC3A4CD29EEA6164D85CD476">
    <w:name w:val="F32AE24DFC3A4CD29EEA6164D85CD476"/>
  </w:style>
  <w:style w:type="paragraph" w:customStyle="1" w:styleId="D8A51AACB14D45C2A04A4B24AF910EED">
    <w:name w:val="D8A51AACB14D45C2A04A4B24AF910EED"/>
  </w:style>
  <w:style w:type="paragraph" w:customStyle="1" w:styleId="0CFCE535E048438C91FD04FA13DED974">
    <w:name w:val="0CFCE535E048438C91FD04FA13DED974"/>
  </w:style>
  <w:style w:type="paragraph" w:customStyle="1" w:styleId="5E282316EE984AC7BBBD7ED3720B16CD">
    <w:name w:val="5E282316EE984AC7BBBD7ED3720B16CD"/>
  </w:style>
  <w:style w:type="paragraph" w:customStyle="1" w:styleId="542B78DD47A441C2805289AFB8981E0D">
    <w:name w:val="542B78DD47A441C2805289AFB8981E0D"/>
  </w:style>
  <w:style w:type="paragraph" w:customStyle="1" w:styleId="55DD6BB5F9AA4EF09465A4DAA567EF71">
    <w:name w:val="55DD6BB5F9AA4EF09465A4DAA567EF71"/>
  </w:style>
  <w:style w:type="paragraph" w:customStyle="1" w:styleId="EE7BC595C29448D4AF61A60337D565C8">
    <w:name w:val="EE7BC595C29448D4AF61A60337D565C8"/>
  </w:style>
  <w:style w:type="paragraph" w:customStyle="1" w:styleId="30605BCEA0EF422F8760C8712D407758">
    <w:name w:val="30605BCEA0EF422F8760C8712D407758"/>
  </w:style>
  <w:style w:type="paragraph" w:customStyle="1" w:styleId="B303ACBA096444E4ACE53603E9061DA1">
    <w:name w:val="B303ACBA096444E4ACE53603E9061DA1"/>
  </w:style>
  <w:style w:type="paragraph" w:customStyle="1" w:styleId="B3539A2CAA3C462581D1EAC3ABF3725B">
    <w:name w:val="B3539A2CAA3C462581D1EAC3ABF3725B"/>
    <w:rsid w:val="0057639C"/>
  </w:style>
  <w:style w:type="paragraph" w:customStyle="1" w:styleId="2D6CD14E6AC74DD0B0786F8A10F4E129">
    <w:name w:val="2D6CD14E6AC74DD0B0786F8A10F4E129"/>
    <w:rsid w:val="0057639C"/>
  </w:style>
  <w:style w:type="paragraph" w:customStyle="1" w:styleId="894C1624430B45488FEF998696E423A9">
    <w:name w:val="894C1624430B45488FEF998696E423A9"/>
    <w:rsid w:val="0057639C"/>
  </w:style>
  <w:style w:type="paragraph" w:customStyle="1" w:styleId="E34107A5966D4C3899F13AEE6CF4E876">
    <w:name w:val="E34107A5966D4C3899F13AEE6CF4E876"/>
    <w:rsid w:val="0057639C"/>
  </w:style>
  <w:style w:type="paragraph" w:customStyle="1" w:styleId="5E5AAF11B39746B5AE096602ADCE77D4">
    <w:name w:val="5E5AAF11B39746B5AE096602ADCE77D4"/>
    <w:rsid w:val="0057639C"/>
  </w:style>
  <w:style w:type="paragraph" w:customStyle="1" w:styleId="270D99183BAB46BBAB51D4D261C99E18">
    <w:name w:val="270D99183BAB46BBAB51D4D261C99E18"/>
    <w:rsid w:val="0057639C"/>
  </w:style>
  <w:style w:type="paragraph" w:customStyle="1" w:styleId="572B1F8EB2ED47D4ACC3C86ACFE6A8E7">
    <w:name w:val="572B1F8EB2ED47D4ACC3C86ACFE6A8E7"/>
    <w:rsid w:val="0057639C"/>
  </w:style>
  <w:style w:type="paragraph" w:customStyle="1" w:styleId="613FC3F75E7E4B989EDD66E6E3DE7BF0">
    <w:name w:val="613FC3F75E7E4B989EDD66E6E3DE7BF0"/>
    <w:rsid w:val="0057639C"/>
  </w:style>
  <w:style w:type="paragraph" w:customStyle="1" w:styleId="2B30AA2304B247B09A57A08FF41A9256">
    <w:name w:val="2B30AA2304B247B09A57A08FF41A9256"/>
    <w:rsid w:val="0057639C"/>
  </w:style>
  <w:style w:type="paragraph" w:customStyle="1" w:styleId="E97F00B83FA3412698196A81EF7BF83B">
    <w:name w:val="E97F00B83FA3412698196A81EF7BF83B"/>
    <w:rsid w:val="0057639C"/>
  </w:style>
  <w:style w:type="paragraph" w:customStyle="1" w:styleId="6635695F75444A3CAF6708233593A2AF">
    <w:name w:val="6635695F75444A3CAF6708233593A2AF"/>
    <w:rsid w:val="0057639C"/>
  </w:style>
  <w:style w:type="paragraph" w:customStyle="1" w:styleId="2F97FD41AA0C4D278A1EB2F703AF9A60">
    <w:name w:val="2F97FD41AA0C4D278A1EB2F703AF9A60"/>
    <w:rsid w:val="0057639C"/>
  </w:style>
  <w:style w:type="paragraph" w:customStyle="1" w:styleId="6594A23A89F6423F81E963B9E8FF81D4">
    <w:name w:val="6594A23A89F6423F81E963B9E8FF81D4"/>
    <w:rsid w:val="0057639C"/>
  </w:style>
  <w:style w:type="paragraph" w:customStyle="1" w:styleId="0302DB39AB374C96B3D410D1AEA84138">
    <w:name w:val="0302DB39AB374C96B3D410D1AEA84138"/>
    <w:rsid w:val="0057639C"/>
  </w:style>
  <w:style w:type="paragraph" w:customStyle="1" w:styleId="16AF92F42B3D4DC5B75F4158EF38FD79">
    <w:name w:val="16AF92F42B3D4DC5B75F4158EF38FD79"/>
    <w:rsid w:val="0057639C"/>
  </w:style>
  <w:style w:type="paragraph" w:customStyle="1" w:styleId="6A3912F5324B463F8E4865C7FCE1E895">
    <w:name w:val="6A3912F5324B463F8E4865C7FCE1E895"/>
    <w:rsid w:val="0057639C"/>
  </w:style>
  <w:style w:type="paragraph" w:customStyle="1" w:styleId="D434B67FE4C74EF0970BE9581800107B">
    <w:name w:val="D434B67FE4C74EF0970BE9581800107B"/>
    <w:rsid w:val="0057639C"/>
  </w:style>
  <w:style w:type="paragraph" w:customStyle="1" w:styleId="33598AAF3B014E19A7C310B3DC96F6D6">
    <w:name w:val="33598AAF3B014E19A7C310B3DC96F6D6"/>
    <w:rsid w:val="0057639C"/>
  </w:style>
  <w:style w:type="paragraph" w:customStyle="1" w:styleId="1FB188EEE49741D8A7EB0CDA7ED4933B">
    <w:name w:val="1FB188EEE49741D8A7EB0CDA7ED4933B"/>
    <w:rsid w:val="0057639C"/>
  </w:style>
  <w:style w:type="paragraph" w:customStyle="1" w:styleId="CE06E84E6F8946FFAE74D65DD60D4C7A">
    <w:name w:val="CE06E84E6F8946FFAE74D65DD60D4C7A"/>
    <w:rsid w:val="0057639C"/>
  </w:style>
  <w:style w:type="paragraph" w:customStyle="1" w:styleId="C207E096DDE04C6094D8C4D016630257">
    <w:name w:val="C207E096DDE04C6094D8C4D016630257"/>
    <w:rsid w:val="0057639C"/>
  </w:style>
  <w:style w:type="paragraph" w:customStyle="1" w:styleId="61A74A7C77564F06A0556B3F460E8D47">
    <w:name w:val="61A74A7C77564F06A0556B3F460E8D47"/>
    <w:rsid w:val="004842EB"/>
  </w:style>
  <w:style w:type="paragraph" w:customStyle="1" w:styleId="4657B99D1F874B4DA5BC0A726B7BD3E6">
    <w:name w:val="4657B99D1F874B4DA5BC0A726B7BD3E6"/>
    <w:rsid w:val="00956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Dhwani</Abstract>
  <CompanyAddress>Flat 806, Villa Grand, Hiranandani Estate, Patlipada, Thane, 400607</CompanyAddress>
  <CompanyPhone>9997994499</CompanyPhone>
  <CompanyFax/>
  <CompanyEmail>sarthak.raizada@gmail.com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9B297-0009-407A-9BE2-931983ED43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Balanced Resume (Modern design).dotx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 D</dc:creator>
  <keywords>www.linkedin.com/in/SarthakRaizada16</keywords>
  <dc:description/>
  <lastModifiedBy>SARTHAK RAIZADA</lastModifiedBy>
  <revision>39</revision>
  <lastPrinted>2019-06-08T11:52:00.0000000Z</lastPrinted>
  <dcterms:created xsi:type="dcterms:W3CDTF">2020-02-25T16:46:00.0000000Z</dcterms:created>
  <dcterms:modified xsi:type="dcterms:W3CDTF">2021-05-09T14:22:25.8096629Z</dcterms:modified>
  <category>Desai</category>
</coreProperties>
</file>